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shd w:val="clear" w:color="auto" w:fill="FFFF00"/>
          <w:lang w:eastAsia="ru-RU"/>
        </w:rPr>
        <w:t>Задание</w:t>
      </w:r>
      <w:r w:rsidRPr="007329C3">
        <w:rPr>
          <w:rFonts w:ascii="Calibri" w:eastAsia="Times New Roman" w:hAnsi="Calibri" w:cs="Calibri"/>
          <w:color w:val="000000"/>
          <w:sz w:val="18"/>
          <w:szCs w:val="18"/>
          <w:shd w:val="clear" w:color="auto" w:fill="FFFF00"/>
          <w:lang w:val="en-US" w:eastAsia="ru-RU"/>
        </w:rPr>
        <w:t> 2</w:t>
      </w:r>
      <w:r w:rsidRPr="007329C3">
        <w:rPr>
          <w:rFonts w:ascii="Calibri" w:eastAsia="Times New Roman" w:hAnsi="Calibri" w:cs="Calibri"/>
          <w:color w:val="000000"/>
          <w:sz w:val="18"/>
          <w:szCs w:val="18"/>
          <w:lang w:val="en-US" w:eastAsia="ru-RU"/>
        </w:rPr>
        <w:t> ( deadline 02/04)</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1 p 38</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2a p 38 (due to the diagram + the video)</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2c p 39</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3c p 39</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4b p40 (audio)</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5a p 40</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b/>
          <w:bCs/>
          <w:color w:val="000000"/>
          <w:sz w:val="18"/>
          <w:szCs w:val="18"/>
          <w:lang w:val="en-US" w:eastAsia="ru-RU"/>
        </w:rPr>
        <w:t>Draw a sketch and write a short description.</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eastAsia="ru-RU"/>
        </w:rPr>
      </w:pPr>
      <w:r w:rsidRPr="007329C3">
        <w:rPr>
          <w:rFonts w:ascii="Calibri" w:eastAsia="Times New Roman" w:hAnsi="Calibri" w:cs="Calibri"/>
          <w:color w:val="000000"/>
          <w:sz w:val="18"/>
          <w:szCs w:val="18"/>
          <w:lang w:val="en-US" w:eastAsia="ru-RU"/>
        </w:rPr>
        <w:t>Ex</w:t>
      </w:r>
      <w:r w:rsidRPr="007329C3">
        <w:rPr>
          <w:rFonts w:ascii="Calibri" w:eastAsia="Times New Roman" w:hAnsi="Calibri" w:cs="Calibri"/>
          <w:color w:val="000000"/>
          <w:sz w:val="18"/>
          <w:szCs w:val="18"/>
          <w:lang w:eastAsia="ru-RU"/>
        </w:rPr>
        <w:t> 6</w:t>
      </w:r>
      <w:r w:rsidRPr="007329C3">
        <w:rPr>
          <w:rFonts w:ascii="Calibri" w:eastAsia="Times New Roman" w:hAnsi="Calibri" w:cs="Calibri"/>
          <w:color w:val="000000"/>
          <w:sz w:val="18"/>
          <w:szCs w:val="18"/>
          <w:lang w:val="en-US" w:eastAsia="ru-RU"/>
        </w:rPr>
        <w:t>a p</w:t>
      </w:r>
      <w:r w:rsidRPr="007329C3">
        <w:rPr>
          <w:rFonts w:ascii="Calibri" w:eastAsia="Times New Roman" w:hAnsi="Calibri" w:cs="Calibri"/>
          <w:color w:val="000000"/>
          <w:sz w:val="18"/>
          <w:szCs w:val="18"/>
          <w:lang w:eastAsia="ru-RU"/>
        </w:rPr>
        <w:t> 40 (аудио/видео файл выслать)</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6</w:t>
      </w:r>
      <w:r w:rsidRPr="007329C3">
        <w:rPr>
          <w:rFonts w:ascii="Calibri" w:eastAsia="Times New Roman" w:hAnsi="Calibri" w:cs="Calibri"/>
          <w:color w:val="000000"/>
          <w:sz w:val="18"/>
          <w:szCs w:val="18"/>
          <w:lang w:eastAsia="ru-RU"/>
        </w:rPr>
        <w:t>с</w:t>
      </w:r>
      <w:r w:rsidRPr="007329C3">
        <w:rPr>
          <w:rFonts w:ascii="Calibri" w:eastAsia="Times New Roman" w:hAnsi="Calibri" w:cs="Calibri"/>
          <w:color w:val="000000"/>
          <w:sz w:val="18"/>
          <w:szCs w:val="18"/>
          <w:lang w:val="en-US" w:eastAsia="ru-RU"/>
        </w:rPr>
        <w:t> p 41</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10 p 42</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13a p 43</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14 p 44</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15 a, b, c p 44</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val="en-US" w:eastAsia="ru-RU"/>
        </w:rPr>
      </w:pPr>
      <w:r w:rsidRPr="007329C3">
        <w:rPr>
          <w:rFonts w:ascii="Calibri" w:eastAsia="Times New Roman" w:hAnsi="Calibri" w:cs="Calibri"/>
          <w:color w:val="000000"/>
          <w:sz w:val="18"/>
          <w:szCs w:val="18"/>
          <w:lang w:val="en-US" w:eastAsia="ru-RU"/>
        </w:rPr>
        <w:t>Ex 15e p 44</w:t>
      </w:r>
    </w:p>
    <w:p w:rsidR="007329C3" w:rsidRPr="007329C3" w:rsidRDefault="007329C3" w:rsidP="007329C3">
      <w:pPr>
        <w:shd w:val="clear" w:color="auto" w:fill="FFFFFF"/>
        <w:spacing w:line="240" w:lineRule="auto"/>
        <w:ind w:firstLine="0"/>
        <w:jc w:val="left"/>
        <w:rPr>
          <w:rFonts w:ascii="Calibri" w:eastAsia="Times New Roman" w:hAnsi="Calibri" w:cs="Calibri"/>
          <w:color w:val="000000"/>
          <w:sz w:val="18"/>
          <w:szCs w:val="18"/>
          <w:lang w:eastAsia="ru-RU"/>
        </w:rPr>
      </w:pPr>
      <w:r w:rsidRPr="007329C3">
        <w:rPr>
          <w:rFonts w:ascii="Calibri" w:eastAsia="Times New Roman" w:hAnsi="Calibri" w:cs="Calibri"/>
          <w:color w:val="000000"/>
          <w:sz w:val="18"/>
          <w:szCs w:val="18"/>
          <w:lang w:val="en-US" w:eastAsia="ru-RU"/>
        </w:rPr>
        <w:t>Ex 16b p 45</w:t>
      </w:r>
    </w:p>
    <w:p w:rsidR="007329C3" w:rsidRDefault="007329C3" w:rsidP="00504F95">
      <w:pPr>
        <w:pStyle w:val="aa"/>
        <w:rPr>
          <w:lang w:val="en-US"/>
        </w:rPr>
      </w:pPr>
    </w:p>
    <w:p w:rsidR="00504F95" w:rsidRPr="00504F95" w:rsidRDefault="00504F95" w:rsidP="00504F95">
      <w:pPr>
        <w:pStyle w:val="aa"/>
        <w:rPr>
          <w:lang w:val="en-US"/>
        </w:rPr>
      </w:pPr>
      <w:r>
        <w:rPr>
          <w:lang w:val="en-US"/>
        </w:rPr>
        <w:t>Exercises</w:t>
      </w:r>
    </w:p>
    <w:p w:rsidR="00504F95" w:rsidRPr="00602E72" w:rsidRDefault="007329C3" w:rsidP="00504F95">
      <w:pPr>
        <w:pStyle w:val="aa"/>
        <w:rPr>
          <w:lang w:val="en-US"/>
        </w:rPr>
      </w:pPr>
      <w:r>
        <w:rPr>
          <w:lang w:val="en-US"/>
        </w:rPr>
        <w:t>1</w:t>
      </w:r>
    </w:p>
    <w:p w:rsidR="00602E72" w:rsidRPr="00602E72" w:rsidRDefault="007329C3" w:rsidP="007329C3">
      <w:pPr>
        <w:rPr>
          <w:szCs w:val="28"/>
          <w:lang w:val="en-US"/>
        </w:rPr>
      </w:pPr>
      <w:bookmarkStart w:id="0" w:name="_GoBack"/>
      <w:bookmarkEnd w:id="0"/>
      <w:r>
        <w:rPr>
          <w:szCs w:val="28"/>
          <w:lang w:val="en-US"/>
        </w:rPr>
        <w:t>write text</w:t>
      </w:r>
    </w:p>
    <w:p w:rsidR="00504F95" w:rsidRPr="007329C3" w:rsidRDefault="007329C3" w:rsidP="00504F95">
      <w:pPr>
        <w:pStyle w:val="aa"/>
        <w:rPr>
          <w:lang w:val="en-US"/>
        </w:rPr>
      </w:pPr>
      <w:r>
        <w:rPr>
          <w:lang w:val="en-US"/>
        </w:rPr>
        <w:t>2a</w:t>
      </w:r>
    </w:p>
    <w:p w:rsidR="002112C7" w:rsidRDefault="007329C3" w:rsidP="002112C7">
      <w:pPr>
        <w:pStyle w:val="aa"/>
        <w:jc w:val="both"/>
        <w:rPr>
          <w:rFonts w:eastAsiaTheme="minorHAnsi" w:cstheme="minorBidi"/>
          <w:b w:val="0"/>
          <w:spacing w:val="0"/>
          <w:kern w:val="0"/>
          <w:sz w:val="28"/>
          <w:szCs w:val="22"/>
          <w:lang w:val="en-US"/>
        </w:rPr>
      </w:pPr>
      <w:r w:rsidRPr="007329C3">
        <w:rPr>
          <w:rFonts w:eastAsiaTheme="minorHAnsi" w:cstheme="minorBidi"/>
          <w:b w:val="0"/>
          <w:spacing w:val="0"/>
          <w:kern w:val="0"/>
          <w:sz w:val="28"/>
          <w:szCs w:val="22"/>
          <w:lang w:val="en-US"/>
        </w:rPr>
        <w:t>1</w:t>
      </w:r>
      <w:r>
        <w:rPr>
          <w:rFonts w:eastAsiaTheme="minorHAnsi" w:cstheme="minorBidi"/>
          <w:b w:val="0"/>
          <w:spacing w:val="0"/>
          <w:kern w:val="0"/>
          <w:sz w:val="28"/>
          <w:szCs w:val="22"/>
          <w:lang w:val="en-US"/>
        </w:rPr>
        <w:t>.</w:t>
      </w:r>
      <w:r w:rsidRPr="007329C3">
        <w:rPr>
          <w:rFonts w:eastAsiaTheme="minorHAnsi" w:cstheme="minorBidi"/>
          <w:b w:val="0"/>
          <w:spacing w:val="0"/>
          <w:kern w:val="0"/>
          <w:sz w:val="28"/>
          <w:szCs w:val="22"/>
          <w:lang w:val="en-US"/>
        </w:rPr>
        <w:t xml:space="preserve"> The Earth has four layers: the inner core, outer core, mantle and crust. The crust and the top of the mantle make up a thin layer on the surface of the Earth, but rather than being continuous, this layer is made up of a number of </w:t>
      </w:r>
      <w:r w:rsidR="002112C7">
        <w:rPr>
          <w:rFonts w:eastAsiaTheme="minorHAnsi" w:cstheme="minorBidi"/>
          <w:b w:val="0"/>
          <w:spacing w:val="0"/>
          <w:kern w:val="0"/>
          <w:sz w:val="28"/>
          <w:szCs w:val="22"/>
          <w:lang w:val="en-US"/>
        </w:rPr>
        <w:t xml:space="preserve">pieces, called tectonic plates. </w:t>
      </w:r>
    </w:p>
    <w:p w:rsidR="002112C7" w:rsidRDefault="002112C7" w:rsidP="002112C7">
      <w:pPr>
        <w:pStyle w:val="aa"/>
        <w:jc w:val="both"/>
        <w:rPr>
          <w:rFonts w:eastAsiaTheme="minorHAnsi" w:cstheme="minorBidi"/>
          <w:b w:val="0"/>
          <w:spacing w:val="0"/>
          <w:kern w:val="0"/>
          <w:sz w:val="28"/>
          <w:szCs w:val="22"/>
          <w:lang w:val="en-US"/>
        </w:rPr>
      </w:pPr>
      <w:r w:rsidRPr="002112C7">
        <w:rPr>
          <w:rFonts w:eastAsiaTheme="minorHAnsi" w:cstheme="minorBidi"/>
          <w:b w:val="0"/>
          <w:spacing w:val="0"/>
          <w:kern w:val="0"/>
          <w:sz w:val="28"/>
          <w:szCs w:val="22"/>
          <w:lang w:val="en-US"/>
        </w:rPr>
        <w:t>An earthquake is caused by a sudden slip on a fault. The tectonic plates are always slowly moving, but they get stuck at their edges due to friction. When the stress on the edge overcomes the friction, there is an earthquake that releases energy in waves that travel through the earth's crust and cause the shaking that we feel.</w:t>
      </w:r>
    </w:p>
    <w:p w:rsidR="003440E9" w:rsidRPr="003440E9" w:rsidRDefault="007329C3" w:rsidP="003440E9">
      <w:pPr>
        <w:rPr>
          <w:lang w:val="en-US"/>
        </w:rPr>
      </w:pPr>
      <w:r w:rsidRPr="007329C3">
        <w:rPr>
          <w:lang w:val="en-US"/>
        </w:rPr>
        <w:t xml:space="preserve">2 </w:t>
      </w:r>
      <w:r w:rsidR="003440E9" w:rsidRPr="003440E9">
        <w:rPr>
          <w:lang w:val="en-US"/>
        </w:rPr>
        <w:t>Researchers found that intraplate earthquakes — which occur in the middle, instead of at the borders, of tectonic plates — are influenced by convection, or heat-driven movements, of the molten mantle beneath the planet's cold, solid crust.</w:t>
      </w:r>
      <w:r w:rsidR="003440E9">
        <w:rPr>
          <w:lang w:val="en-US"/>
        </w:rPr>
        <w:t xml:space="preserve"> </w:t>
      </w:r>
      <w:r w:rsidR="003440E9" w:rsidRPr="007329C3">
        <w:rPr>
          <w:lang w:val="en-US"/>
        </w:rPr>
        <w:t>If the minerals in the mantle stay strong at high temperatures and pressures, it will take longer for the temperature and pressure to build up enough for an earthquake to occur.</w:t>
      </w:r>
    </w:p>
    <w:p w:rsidR="007329C3" w:rsidRDefault="007329C3" w:rsidP="007329C3">
      <w:pPr>
        <w:pStyle w:val="aa"/>
        <w:jc w:val="both"/>
        <w:rPr>
          <w:rFonts w:eastAsiaTheme="minorHAnsi" w:cstheme="minorBidi"/>
          <w:b w:val="0"/>
          <w:spacing w:val="0"/>
          <w:kern w:val="0"/>
          <w:sz w:val="28"/>
          <w:szCs w:val="22"/>
          <w:lang w:val="en-US"/>
        </w:rPr>
      </w:pPr>
    </w:p>
    <w:p w:rsidR="00504F95" w:rsidRPr="00CE1B3A" w:rsidRDefault="007329C3" w:rsidP="00504F95">
      <w:pPr>
        <w:pStyle w:val="aa"/>
        <w:rPr>
          <w:lang w:val="en-US"/>
        </w:rPr>
      </w:pPr>
      <w:r>
        <w:rPr>
          <w:lang w:val="en-US"/>
        </w:rPr>
        <w:lastRenderedPageBreak/>
        <w:t>2c</w:t>
      </w:r>
    </w:p>
    <w:p w:rsidR="00700283" w:rsidRDefault="00700283" w:rsidP="00700283">
      <w:pPr>
        <w:rPr>
          <w:szCs w:val="28"/>
          <w:lang w:val="en-US"/>
        </w:rPr>
      </w:pPr>
      <w:r>
        <w:rPr>
          <w:szCs w:val="28"/>
          <w:lang w:val="en-US"/>
        </w:rPr>
        <w:t xml:space="preserve">A – </w:t>
      </w:r>
      <w:r w:rsidR="00855309">
        <w:rPr>
          <w:szCs w:val="28"/>
          <w:lang w:val="en-US"/>
        </w:rPr>
        <w:t>powdered mineral sample</w:t>
      </w:r>
    </w:p>
    <w:p w:rsidR="00700283" w:rsidRDefault="00700283" w:rsidP="00700283">
      <w:pPr>
        <w:rPr>
          <w:szCs w:val="28"/>
          <w:lang w:val="en-US"/>
        </w:rPr>
      </w:pPr>
      <w:r>
        <w:rPr>
          <w:szCs w:val="28"/>
          <w:lang w:val="en-US"/>
        </w:rPr>
        <w:t xml:space="preserve">B – </w:t>
      </w:r>
      <w:r w:rsidR="00855309">
        <w:rPr>
          <w:szCs w:val="28"/>
          <w:lang w:val="en-US"/>
        </w:rPr>
        <w:t>tube of rolled rhenium</w:t>
      </w:r>
    </w:p>
    <w:p w:rsidR="00700283" w:rsidRDefault="00700283" w:rsidP="00700283">
      <w:pPr>
        <w:rPr>
          <w:szCs w:val="28"/>
          <w:lang w:val="en-US"/>
        </w:rPr>
      </w:pPr>
      <w:r>
        <w:rPr>
          <w:szCs w:val="28"/>
          <w:lang w:val="en-US"/>
        </w:rPr>
        <w:t xml:space="preserve">C – </w:t>
      </w:r>
      <w:r w:rsidR="00855309">
        <w:rPr>
          <w:szCs w:val="28"/>
          <w:lang w:val="en-US"/>
        </w:rPr>
        <w:t>ceramic octahedron</w:t>
      </w:r>
    </w:p>
    <w:p w:rsidR="00855309" w:rsidRDefault="00855309" w:rsidP="00700283">
      <w:pPr>
        <w:rPr>
          <w:szCs w:val="28"/>
          <w:lang w:val="en-US"/>
        </w:rPr>
      </w:pPr>
      <w:r>
        <w:rPr>
          <w:szCs w:val="28"/>
          <w:lang w:val="en-US"/>
        </w:rPr>
        <w:t>D – two tungsten-rhenium thermocouple leads</w:t>
      </w:r>
    </w:p>
    <w:p w:rsidR="00855309" w:rsidRDefault="00855309" w:rsidP="00700283">
      <w:pPr>
        <w:rPr>
          <w:szCs w:val="28"/>
          <w:lang w:val="en-US"/>
        </w:rPr>
      </w:pPr>
      <w:r>
        <w:rPr>
          <w:szCs w:val="28"/>
          <w:lang w:val="en-US"/>
        </w:rPr>
        <w:t>E – tungsten carbide cubes</w:t>
      </w:r>
    </w:p>
    <w:p w:rsidR="00855309" w:rsidRPr="00700283" w:rsidRDefault="00855309" w:rsidP="00700283">
      <w:pPr>
        <w:rPr>
          <w:szCs w:val="28"/>
          <w:lang w:val="en-US"/>
        </w:rPr>
      </w:pPr>
      <w:r>
        <w:rPr>
          <w:szCs w:val="28"/>
          <w:lang w:val="en-US"/>
        </w:rPr>
        <w:t>F – six secondary anvils in the press</w:t>
      </w:r>
    </w:p>
    <w:p w:rsidR="00504F95" w:rsidRDefault="00855309" w:rsidP="00504F95">
      <w:pPr>
        <w:pStyle w:val="aa"/>
        <w:rPr>
          <w:lang w:val="en-US"/>
        </w:rPr>
      </w:pPr>
      <w:r>
        <w:rPr>
          <w:lang w:val="en-US"/>
        </w:rPr>
        <w:t>3c</w:t>
      </w:r>
    </w:p>
    <w:p w:rsidR="00855309" w:rsidRDefault="00855309" w:rsidP="00855309">
      <w:pPr>
        <w:rPr>
          <w:lang w:val="en-US"/>
        </w:rPr>
      </w:pPr>
      <w:r>
        <w:rPr>
          <w:lang w:val="en-US"/>
        </w:rPr>
        <w:t>1 – B</w:t>
      </w:r>
    </w:p>
    <w:p w:rsidR="00855309" w:rsidRDefault="00855309" w:rsidP="00855309">
      <w:pPr>
        <w:rPr>
          <w:lang w:val="en-US"/>
        </w:rPr>
      </w:pPr>
      <w:r>
        <w:rPr>
          <w:lang w:val="en-US"/>
        </w:rPr>
        <w:t>2 – A</w:t>
      </w:r>
    </w:p>
    <w:p w:rsidR="00855309" w:rsidRDefault="00855309" w:rsidP="00855309">
      <w:pPr>
        <w:rPr>
          <w:lang w:val="en-US"/>
        </w:rPr>
      </w:pPr>
      <w:r>
        <w:rPr>
          <w:lang w:val="en-US"/>
        </w:rPr>
        <w:t>3 – B</w:t>
      </w:r>
    </w:p>
    <w:p w:rsidR="00855309" w:rsidRDefault="00855309" w:rsidP="00855309">
      <w:pPr>
        <w:rPr>
          <w:lang w:val="en-US"/>
        </w:rPr>
      </w:pPr>
      <w:r>
        <w:rPr>
          <w:lang w:val="en-US"/>
        </w:rPr>
        <w:t>4 – A</w:t>
      </w:r>
    </w:p>
    <w:p w:rsidR="00855309" w:rsidRDefault="00855309" w:rsidP="00855309">
      <w:pPr>
        <w:rPr>
          <w:lang w:val="en-US"/>
        </w:rPr>
      </w:pPr>
      <w:r>
        <w:rPr>
          <w:lang w:val="en-US"/>
        </w:rPr>
        <w:t>5 – C</w:t>
      </w:r>
    </w:p>
    <w:p w:rsidR="00855309" w:rsidRDefault="00855309" w:rsidP="00855309">
      <w:pPr>
        <w:rPr>
          <w:lang w:val="en-US"/>
        </w:rPr>
      </w:pPr>
      <w:r>
        <w:rPr>
          <w:lang w:val="en-US"/>
        </w:rPr>
        <w:t>6 – A</w:t>
      </w:r>
    </w:p>
    <w:p w:rsidR="0014365F" w:rsidRDefault="00855309" w:rsidP="0014365F">
      <w:pPr>
        <w:pStyle w:val="aa"/>
        <w:rPr>
          <w:lang w:val="en-US"/>
        </w:rPr>
      </w:pPr>
      <w:r>
        <w:rPr>
          <w:lang w:val="en-US"/>
        </w:rPr>
        <w:t>4b</w:t>
      </w:r>
    </w:p>
    <w:p w:rsidR="0014365F" w:rsidRDefault="00855309" w:rsidP="00A77FBF">
      <w:pPr>
        <w:pStyle w:val="a3"/>
        <w:numPr>
          <w:ilvl w:val="0"/>
          <w:numId w:val="3"/>
        </w:numPr>
        <w:rPr>
          <w:lang w:val="en-US"/>
        </w:rPr>
      </w:pPr>
      <w:r>
        <w:rPr>
          <w:lang w:val="en-US"/>
        </w:rPr>
        <w:t>Use linking words to make the stages clear (but not too many)</w:t>
      </w:r>
    </w:p>
    <w:p w:rsidR="00855309" w:rsidRPr="00855309" w:rsidRDefault="00855309" w:rsidP="00855309">
      <w:pPr>
        <w:pStyle w:val="a3"/>
        <w:numPr>
          <w:ilvl w:val="0"/>
          <w:numId w:val="3"/>
        </w:numPr>
        <w:rPr>
          <w:lang w:val="en-US"/>
        </w:rPr>
      </w:pPr>
      <w:r>
        <w:rPr>
          <w:lang w:val="en-US"/>
        </w:rPr>
        <w:t>Combine sentences</w:t>
      </w:r>
    </w:p>
    <w:p w:rsidR="00007B74" w:rsidRDefault="0026687B" w:rsidP="00007B74">
      <w:pPr>
        <w:pStyle w:val="aa"/>
        <w:rPr>
          <w:lang w:val="en-US"/>
        </w:rPr>
      </w:pPr>
      <w:r>
        <w:rPr>
          <w:lang w:val="en-US"/>
        </w:rPr>
        <w:t>5a</w:t>
      </w:r>
    </w:p>
    <w:p w:rsidR="0026687B" w:rsidRDefault="006917CF" w:rsidP="006917CF">
      <w:pPr>
        <w:pStyle w:val="a3"/>
        <w:numPr>
          <w:ilvl w:val="0"/>
          <w:numId w:val="18"/>
        </w:numPr>
        <w:rPr>
          <w:lang w:val="en-US"/>
        </w:rPr>
      </w:pPr>
      <w:r>
        <w:rPr>
          <w:lang w:val="en-US"/>
        </w:rPr>
        <w:t>First</w:t>
      </w:r>
    </w:p>
    <w:p w:rsidR="006917CF" w:rsidRDefault="006917CF" w:rsidP="006917CF">
      <w:pPr>
        <w:pStyle w:val="a3"/>
        <w:numPr>
          <w:ilvl w:val="0"/>
          <w:numId w:val="18"/>
        </w:numPr>
        <w:rPr>
          <w:lang w:val="en-US"/>
        </w:rPr>
      </w:pPr>
      <w:r>
        <w:rPr>
          <w:lang w:val="en-US"/>
        </w:rPr>
        <w:t>Was</w:t>
      </w:r>
    </w:p>
    <w:p w:rsidR="006917CF" w:rsidRDefault="006917CF" w:rsidP="006917CF">
      <w:pPr>
        <w:pStyle w:val="a3"/>
        <w:numPr>
          <w:ilvl w:val="0"/>
          <w:numId w:val="18"/>
        </w:numPr>
        <w:rPr>
          <w:lang w:val="en-US"/>
        </w:rPr>
      </w:pPr>
      <w:r>
        <w:rPr>
          <w:lang w:val="en-US"/>
        </w:rPr>
        <w:t>Which</w:t>
      </w:r>
    </w:p>
    <w:p w:rsidR="006917CF" w:rsidRDefault="006917CF" w:rsidP="006917CF">
      <w:pPr>
        <w:pStyle w:val="a3"/>
        <w:numPr>
          <w:ilvl w:val="0"/>
          <w:numId w:val="18"/>
        </w:numPr>
        <w:rPr>
          <w:lang w:val="en-US"/>
        </w:rPr>
      </w:pPr>
      <w:r>
        <w:rPr>
          <w:lang w:val="en-US"/>
        </w:rPr>
        <w:t>Then</w:t>
      </w:r>
    </w:p>
    <w:p w:rsidR="006917CF" w:rsidRDefault="006917CF" w:rsidP="006917CF">
      <w:pPr>
        <w:pStyle w:val="a3"/>
        <w:numPr>
          <w:ilvl w:val="0"/>
          <w:numId w:val="18"/>
        </w:numPr>
        <w:rPr>
          <w:lang w:val="en-US"/>
        </w:rPr>
      </w:pPr>
      <w:r>
        <w:rPr>
          <w:lang w:val="en-US"/>
        </w:rPr>
        <w:t>At</w:t>
      </w:r>
    </w:p>
    <w:p w:rsidR="006917CF" w:rsidRPr="006917CF" w:rsidRDefault="006917CF" w:rsidP="006917CF">
      <w:pPr>
        <w:pStyle w:val="a3"/>
        <w:numPr>
          <w:ilvl w:val="0"/>
          <w:numId w:val="18"/>
        </w:numPr>
        <w:rPr>
          <w:lang w:val="en-US"/>
        </w:rPr>
      </w:pPr>
      <w:r>
        <w:rPr>
          <w:lang w:val="en-US"/>
        </w:rPr>
        <w:t>Which</w:t>
      </w:r>
    </w:p>
    <w:p w:rsidR="0026687B" w:rsidRPr="0026687B" w:rsidRDefault="0026687B" w:rsidP="0026687B">
      <w:pPr>
        <w:pStyle w:val="aa"/>
        <w:rPr>
          <w:lang w:val="en-US"/>
        </w:rPr>
      </w:pPr>
      <w:r>
        <w:rPr>
          <w:lang w:val="en-US"/>
        </w:rPr>
        <w:t>Scetch</w:t>
      </w:r>
    </w:p>
    <w:p w:rsidR="009F3DB8" w:rsidRPr="00173082" w:rsidRDefault="009F3DB8" w:rsidP="0026687B">
      <w:pPr>
        <w:rPr>
          <w:lang w:val="en-US"/>
        </w:rPr>
      </w:pPr>
    </w:p>
    <w:p w:rsidR="009F3DB8" w:rsidRDefault="0026687B" w:rsidP="009F3DB8">
      <w:pPr>
        <w:pStyle w:val="aa"/>
        <w:rPr>
          <w:lang w:val="en-US"/>
        </w:rPr>
      </w:pPr>
      <w:r>
        <w:rPr>
          <w:lang w:val="en-US"/>
        </w:rPr>
        <w:t>6a</w:t>
      </w:r>
    </w:p>
    <w:p w:rsidR="006917CF" w:rsidRPr="006917CF" w:rsidRDefault="006917CF" w:rsidP="006917CF">
      <w:pPr>
        <w:rPr>
          <w:lang w:val="en-US"/>
        </w:rPr>
      </w:pPr>
      <w:r>
        <w:rPr>
          <w:lang w:val="en-US"/>
        </w:rPr>
        <w:t>Video?</w:t>
      </w:r>
    </w:p>
    <w:p w:rsidR="00173082" w:rsidRDefault="0026687B" w:rsidP="0026687B">
      <w:pPr>
        <w:pStyle w:val="aa"/>
        <w:rPr>
          <w:lang w:val="en-US"/>
        </w:rPr>
      </w:pPr>
      <w:r>
        <w:rPr>
          <w:lang w:val="en-US"/>
        </w:rPr>
        <w:lastRenderedPageBreak/>
        <w:t>6c</w:t>
      </w:r>
    </w:p>
    <w:p w:rsidR="0026687B" w:rsidRDefault="0026687B" w:rsidP="0026687B">
      <w:pPr>
        <w:pStyle w:val="a3"/>
        <w:numPr>
          <w:ilvl w:val="0"/>
          <w:numId w:val="12"/>
        </w:numPr>
        <w:rPr>
          <w:lang w:val="en-US"/>
        </w:rPr>
      </w:pPr>
      <w:r>
        <w:rPr>
          <w:lang w:val="en-US"/>
        </w:rPr>
        <w:t>Differential stress in the olivine and perovskite samples will go up with pressure</w:t>
      </w:r>
    </w:p>
    <w:p w:rsidR="0026687B" w:rsidRDefault="0026687B" w:rsidP="0026687B">
      <w:pPr>
        <w:pStyle w:val="a3"/>
        <w:numPr>
          <w:ilvl w:val="0"/>
          <w:numId w:val="12"/>
        </w:numPr>
        <w:rPr>
          <w:lang w:val="en-US"/>
        </w:rPr>
      </w:pPr>
      <w:r>
        <w:rPr>
          <w:lang w:val="en-US"/>
        </w:rPr>
        <w:t>Perovskite will be stronger than olivine, that means, it will yield later</w:t>
      </w:r>
    </w:p>
    <w:p w:rsidR="0026687B" w:rsidRDefault="0026687B" w:rsidP="0026687B">
      <w:pPr>
        <w:pStyle w:val="a3"/>
        <w:numPr>
          <w:ilvl w:val="0"/>
          <w:numId w:val="12"/>
        </w:numPr>
        <w:rPr>
          <w:lang w:val="en-US"/>
        </w:rPr>
      </w:pPr>
      <w:r>
        <w:rPr>
          <w:lang w:val="en-US"/>
        </w:rPr>
        <w:t>For olivine, increasing the temperature will reduce yield strength</w:t>
      </w:r>
    </w:p>
    <w:p w:rsidR="0026687B" w:rsidRPr="0026687B" w:rsidRDefault="0026687B" w:rsidP="0026687B">
      <w:pPr>
        <w:pStyle w:val="a3"/>
        <w:numPr>
          <w:ilvl w:val="0"/>
          <w:numId w:val="12"/>
        </w:numPr>
        <w:rPr>
          <w:lang w:val="en-US"/>
        </w:rPr>
      </w:pPr>
      <w:r>
        <w:rPr>
          <w:lang w:val="en-US"/>
        </w:rPr>
        <w:t>For perovskite, increasing the temperature will reduce yield strength</w:t>
      </w:r>
    </w:p>
    <w:p w:rsidR="00BA3F5F" w:rsidRDefault="0026687B" w:rsidP="00BA3F5F">
      <w:pPr>
        <w:pStyle w:val="aa"/>
        <w:rPr>
          <w:lang w:val="en-US"/>
        </w:rPr>
      </w:pPr>
      <w:r>
        <w:rPr>
          <w:lang w:val="en-US"/>
        </w:rPr>
        <w:t>10</w:t>
      </w:r>
    </w:p>
    <w:p w:rsidR="006917CF" w:rsidRPr="006917CF" w:rsidRDefault="006917CF" w:rsidP="006917CF">
      <w:pPr>
        <w:rPr>
          <w:lang w:val="en-US"/>
        </w:rPr>
      </w:pPr>
      <w:r>
        <w:rPr>
          <w:lang w:val="en-US"/>
        </w:rPr>
        <w:t>Write text</w:t>
      </w:r>
    </w:p>
    <w:p w:rsidR="00B72CE1" w:rsidRDefault="0026687B" w:rsidP="00B72CE1">
      <w:pPr>
        <w:pStyle w:val="aa"/>
        <w:rPr>
          <w:lang w:val="en-US"/>
        </w:rPr>
      </w:pPr>
      <w:r>
        <w:rPr>
          <w:lang w:val="en-US"/>
        </w:rPr>
        <w:t>13a</w:t>
      </w:r>
    </w:p>
    <w:p w:rsidR="006917CF" w:rsidRDefault="006917CF" w:rsidP="006917CF">
      <w:pPr>
        <w:pStyle w:val="a3"/>
        <w:numPr>
          <w:ilvl w:val="0"/>
          <w:numId w:val="17"/>
        </w:numPr>
        <w:rPr>
          <w:lang w:val="en-US"/>
        </w:rPr>
      </w:pPr>
      <w:r>
        <w:rPr>
          <w:lang w:val="en-US"/>
        </w:rPr>
        <w:t>Surprising</w:t>
      </w:r>
    </w:p>
    <w:p w:rsidR="006917CF" w:rsidRDefault="006917CF" w:rsidP="006917CF">
      <w:pPr>
        <w:pStyle w:val="a3"/>
        <w:numPr>
          <w:ilvl w:val="0"/>
          <w:numId w:val="17"/>
        </w:numPr>
        <w:rPr>
          <w:lang w:val="en-US"/>
        </w:rPr>
      </w:pPr>
      <w:r>
        <w:rPr>
          <w:lang w:val="en-US"/>
        </w:rPr>
        <w:t>Similar</w:t>
      </w:r>
    </w:p>
    <w:p w:rsidR="006917CF" w:rsidRDefault="006917CF" w:rsidP="006917CF">
      <w:pPr>
        <w:pStyle w:val="a3"/>
        <w:numPr>
          <w:ilvl w:val="0"/>
          <w:numId w:val="17"/>
        </w:numPr>
        <w:rPr>
          <w:lang w:val="en-US"/>
        </w:rPr>
      </w:pPr>
      <w:r>
        <w:rPr>
          <w:lang w:val="en-US"/>
        </w:rPr>
        <w:t>Appears</w:t>
      </w:r>
    </w:p>
    <w:p w:rsidR="006917CF" w:rsidRDefault="006917CF" w:rsidP="006917CF">
      <w:pPr>
        <w:pStyle w:val="a3"/>
        <w:numPr>
          <w:ilvl w:val="0"/>
          <w:numId w:val="17"/>
        </w:numPr>
        <w:rPr>
          <w:lang w:val="en-US"/>
        </w:rPr>
      </w:pPr>
      <w:r>
        <w:rPr>
          <w:lang w:val="en-US"/>
        </w:rPr>
        <w:t>Possible</w:t>
      </w:r>
    </w:p>
    <w:p w:rsidR="006917CF" w:rsidRDefault="006917CF" w:rsidP="006917CF">
      <w:pPr>
        <w:pStyle w:val="a3"/>
        <w:numPr>
          <w:ilvl w:val="0"/>
          <w:numId w:val="17"/>
        </w:numPr>
        <w:rPr>
          <w:lang w:val="en-US"/>
        </w:rPr>
      </w:pPr>
      <w:r>
        <w:rPr>
          <w:lang w:val="en-US"/>
        </w:rPr>
        <w:t>Possibly</w:t>
      </w:r>
    </w:p>
    <w:p w:rsidR="006917CF" w:rsidRDefault="006917CF" w:rsidP="006917CF">
      <w:pPr>
        <w:pStyle w:val="a3"/>
        <w:numPr>
          <w:ilvl w:val="0"/>
          <w:numId w:val="17"/>
        </w:numPr>
        <w:rPr>
          <w:lang w:val="en-US"/>
        </w:rPr>
      </w:pPr>
      <w:r>
        <w:rPr>
          <w:lang w:val="en-US"/>
        </w:rPr>
        <w:t>Unlikely</w:t>
      </w:r>
    </w:p>
    <w:p w:rsidR="006917CF" w:rsidRDefault="006917CF" w:rsidP="006917CF">
      <w:pPr>
        <w:pStyle w:val="a3"/>
        <w:numPr>
          <w:ilvl w:val="0"/>
          <w:numId w:val="17"/>
        </w:numPr>
        <w:rPr>
          <w:lang w:val="en-US"/>
        </w:rPr>
      </w:pPr>
      <w:r>
        <w:rPr>
          <w:lang w:val="en-US"/>
        </w:rPr>
        <w:t>Possibility</w:t>
      </w:r>
    </w:p>
    <w:p w:rsidR="006917CF" w:rsidRPr="006917CF" w:rsidRDefault="006917CF" w:rsidP="006917CF">
      <w:pPr>
        <w:pStyle w:val="a3"/>
        <w:numPr>
          <w:ilvl w:val="0"/>
          <w:numId w:val="17"/>
        </w:numPr>
        <w:rPr>
          <w:lang w:val="en-US"/>
        </w:rPr>
      </w:pPr>
      <w:r>
        <w:rPr>
          <w:lang w:val="en-US"/>
        </w:rPr>
        <w:t>Likely</w:t>
      </w:r>
    </w:p>
    <w:p w:rsidR="00B72CE1" w:rsidRDefault="0026687B" w:rsidP="00B72CE1">
      <w:pPr>
        <w:pStyle w:val="aa"/>
        <w:rPr>
          <w:lang w:val="en-US"/>
        </w:rPr>
      </w:pPr>
      <w:r>
        <w:rPr>
          <w:lang w:val="en-US"/>
        </w:rPr>
        <w:t>14</w:t>
      </w:r>
    </w:p>
    <w:p w:rsidR="006917CF" w:rsidRPr="006917CF" w:rsidRDefault="006917CF" w:rsidP="006917CF">
      <w:pPr>
        <w:rPr>
          <w:lang w:val="en-US"/>
        </w:rPr>
      </w:pPr>
      <w:r>
        <w:rPr>
          <w:lang w:val="en-US"/>
        </w:rPr>
        <w:t>Write text</w:t>
      </w:r>
    </w:p>
    <w:p w:rsidR="0026687B" w:rsidRDefault="0026687B" w:rsidP="0026687B">
      <w:pPr>
        <w:pStyle w:val="aa"/>
        <w:rPr>
          <w:lang w:val="en-US"/>
        </w:rPr>
      </w:pPr>
      <w:r>
        <w:rPr>
          <w:lang w:val="en-US"/>
        </w:rPr>
        <w:t>15</w:t>
      </w:r>
      <w:r w:rsidR="006917CF">
        <w:rPr>
          <w:lang w:val="en-US"/>
        </w:rPr>
        <w:t>a</w:t>
      </w:r>
      <w:r>
        <w:rPr>
          <w:lang w:val="en-US"/>
        </w:rPr>
        <w:t>b</w:t>
      </w:r>
    </w:p>
    <w:p w:rsidR="004468C1" w:rsidRDefault="004468C1" w:rsidP="004468C1">
      <w:pPr>
        <w:pStyle w:val="a3"/>
        <w:numPr>
          <w:ilvl w:val="0"/>
          <w:numId w:val="16"/>
        </w:numPr>
        <w:rPr>
          <w:lang w:val="en-US"/>
        </w:rPr>
      </w:pPr>
      <w:r>
        <w:rPr>
          <w:lang w:val="en-US"/>
        </w:rPr>
        <w:t>D</w:t>
      </w:r>
    </w:p>
    <w:p w:rsidR="004468C1" w:rsidRDefault="004468C1" w:rsidP="004468C1">
      <w:pPr>
        <w:pStyle w:val="a3"/>
        <w:numPr>
          <w:ilvl w:val="0"/>
          <w:numId w:val="16"/>
        </w:numPr>
        <w:rPr>
          <w:lang w:val="en-US"/>
        </w:rPr>
      </w:pPr>
      <w:r>
        <w:rPr>
          <w:lang w:val="en-US"/>
        </w:rPr>
        <w:t>I</w:t>
      </w:r>
    </w:p>
    <w:p w:rsidR="004468C1" w:rsidRDefault="004468C1" w:rsidP="004468C1">
      <w:pPr>
        <w:pStyle w:val="a3"/>
        <w:numPr>
          <w:ilvl w:val="0"/>
          <w:numId w:val="16"/>
        </w:numPr>
        <w:rPr>
          <w:lang w:val="en-US"/>
        </w:rPr>
      </w:pPr>
      <w:r>
        <w:rPr>
          <w:lang w:val="en-US"/>
        </w:rPr>
        <w:t>H</w:t>
      </w:r>
    </w:p>
    <w:p w:rsidR="004468C1" w:rsidRDefault="004468C1" w:rsidP="004468C1">
      <w:pPr>
        <w:pStyle w:val="a3"/>
        <w:numPr>
          <w:ilvl w:val="0"/>
          <w:numId w:val="16"/>
        </w:numPr>
        <w:rPr>
          <w:lang w:val="en-US"/>
        </w:rPr>
      </w:pPr>
      <w:r>
        <w:rPr>
          <w:lang w:val="en-US"/>
        </w:rPr>
        <w:t>K</w:t>
      </w:r>
    </w:p>
    <w:p w:rsidR="004468C1" w:rsidRDefault="004468C1" w:rsidP="004468C1">
      <w:pPr>
        <w:pStyle w:val="a3"/>
        <w:numPr>
          <w:ilvl w:val="0"/>
          <w:numId w:val="16"/>
        </w:numPr>
        <w:rPr>
          <w:lang w:val="en-US"/>
        </w:rPr>
      </w:pPr>
      <w:r>
        <w:rPr>
          <w:lang w:val="en-US"/>
        </w:rPr>
        <w:t>B</w:t>
      </w:r>
    </w:p>
    <w:p w:rsidR="004468C1" w:rsidRDefault="004468C1" w:rsidP="004468C1">
      <w:pPr>
        <w:pStyle w:val="a3"/>
        <w:numPr>
          <w:ilvl w:val="0"/>
          <w:numId w:val="16"/>
        </w:numPr>
        <w:rPr>
          <w:lang w:val="en-US"/>
        </w:rPr>
      </w:pPr>
      <w:r>
        <w:rPr>
          <w:lang w:val="en-US"/>
        </w:rPr>
        <w:t>C</w:t>
      </w:r>
    </w:p>
    <w:p w:rsidR="004468C1" w:rsidRDefault="004468C1" w:rsidP="004468C1">
      <w:pPr>
        <w:pStyle w:val="a3"/>
        <w:numPr>
          <w:ilvl w:val="0"/>
          <w:numId w:val="16"/>
        </w:numPr>
        <w:rPr>
          <w:lang w:val="en-US"/>
        </w:rPr>
      </w:pPr>
      <w:r>
        <w:rPr>
          <w:lang w:val="en-US"/>
        </w:rPr>
        <w:t>J</w:t>
      </w:r>
    </w:p>
    <w:p w:rsidR="004468C1" w:rsidRDefault="004468C1" w:rsidP="004468C1">
      <w:pPr>
        <w:pStyle w:val="a3"/>
        <w:numPr>
          <w:ilvl w:val="0"/>
          <w:numId w:val="16"/>
        </w:numPr>
        <w:rPr>
          <w:lang w:val="en-US"/>
        </w:rPr>
      </w:pPr>
      <w:r>
        <w:rPr>
          <w:lang w:val="en-US"/>
        </w:rPr>
        <w:t>G</w:t>
      </w:r>
    </w:p>
    <w:p w:rsidR="004468C1" w:rsidRDefault="004468C1" w:rsidP="004468C1">
      <w:pPr>
        <w:pStyle w:val="a3"/>
        <w:numPr>
          <w:ilvl w:val="0"/>
          <w:numId w:val="16"/>
        </w:numPr>
        <w:rPr>
          <w:lang w:val="en-US"/>
        </w:rPr>
      </w:pPr>
      <w:r>
        <w:rPr>
          <w:lang w:val="en-US"/>
        </w:rPr>
        <w:lastRenderedPageBreak/>
        <w:t>F</w:t>
      </w:r>
    </w:p>
    <w:p w:rsidR="004468C1" w:rsidRDefault="004468C1" w:rsidP="004468C1">
      <w:pPr>
        <w:pStyle w:val="a3"/>
        <w:numPr>
          <w:ilvl w:val="0"/>
          <w:numId w:val="16"/>
        </w:numPr>
        <w:rPr>
          <w:lang w:val="en-US"/>
        </w:rPr>
      </w:pPr>
      <w:r>
        <w:rPr>
          <w:lang w:val="en-US"/>
        </w:rPr>
        <w:t>E</w:t>
      </w:r>
    </w:p>
    <w:p w:rsidR="004468C1" w:rsidRDefault="004468C1" w:rsidP="004468C1">
      <w:pPr>
        <w:pStyle w:val="a3"/>
        <w:numPr>
          <w:ilvl w:val="0"/>
          <w:numId w:val="16"/>
        </w:numPr>
        <w:rPr>
          <w:lang w:val="en-US"/>
        </w:rPr>
      </w:pPr>
      <w:r>
        <w:rPr>
          <w:lang w:val="en-US"/>
        </w:rPr>
        <w:t>L</w:t>
      </w:r>
    </w:p>
    <w:p w:rsidR="004468C1" w:rsidRPr="004468C1" w:rsidRDefault="004468C1" w:rsidP="004468C1">
      <w:pPr>
        <w:pStyle w:val="a3"/>
        <w:numPr>
          <w:ilvl w:val="0"/>
          <w:numId w:val="16"/>
        </w:numPr>
        <w:rPr>
          <w:lang w:val="en-US"/>
        </w:rPr>
      </w:pPr>
      <w:r>
        <w:rPr>
          <w:lang w:val="en-US"/>
        </w:rPr>
        <w:t>A</w:t>
      </w:r>
    </w:p>
    <w:p w:rsidR="0026687B" w:rsidRDefault="0026687B" w:rsidP="0026687B">
      <w:pPr>
        <w:pStyle w:val="aa"/>
        <w:rPr>
          <w:lang w:val="en-US"/>
        </w:rPr>
      </w:pPr>
      <w:r>
        <w:rPr>
          <w:lang w:val="en-US"/>
        </w:rPr>
        <w:t>15c</w:t>
      </w:r>
    </w:p>
    <w:p w:rsidR="004468C1" w:rsidRDefault="004468C1" w:rsidP="004468C1">
      <w:pPr>
        <w:pStyle w:val="a3"/>
        <w:numPr>
          <w:ilvl w:val="0"/>
          <w:numId w:val="15"/>
        </w:numPr>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193"/>
          </mc:Choice>
          <mc:Fallback>
            <w:t>↓</w:t>
          </mc:Fallback>
        </mc:AlternateContent>
      </w:r>
    </w:p>
    <w:p w:rsidR="004468C1" w:rsidRDefault="004468C1" w:rsidP="004468C1">
      <w:pPr>
        <w:pStyle w:val="a3"/>
        <w:numPr>
          <w:ilvl w:val="0"/>
          <w:numId w:val="15"/>
        </w:numPr>
        <w:rPr>
          <w:lang w:val="en-US"/>
        </w:rPr>
      </w:pPr>
      <w:r w:rsidRPr="004468C1">
        <w:rPr>
          <w:lang w:val="en-US"/>
        </w:rPr>
        <w:t>°C</w:t>
      </w:r>
    </w:p>
    <w:p w:rsidR="004468C1" w:rsidRDefault="004468C1" w:rsidP="004468C1">
      <w:pPr>
        <w:pStyle w:val="a3"/>
        <w:numPr>
          <w:ilvl w:val="0"/>
          <w:numId w:val="15"/>
        </w:numPr>
        <w:rPr>
          <w:lang w:val="en-US"/>
        </w:rPr>
      </w:pPr>
      <w:r>
        <w:rPr>
          <w:lang w:val="en-US"/>
        </w:rPr>
        <w:t>K</w:t>
      </w:r>
    </w:p>
    <w:p w:rsidR="004468C1" w:rsidRDefault="004468C1" w:rsidP="004468C1">
      <w:pPr>
        <w:pStyle w:val="a3"/>
        <w:numPr>
          <w:ilvl w:val="0"/>
          <w:numId w:val="15"/>
        </w:numPr>
        <w:rPr>
          <w:lang w:val="en-US"/>
        </w:rPr>
      </w:pPr>
      <w:r w:rsidRPr="004468C1">
        <w:rPr>
          <w:lang w:val="en-US"/>
        </w:rPr>
        <w:t>≥</w:t>
      </w:r>
    </w:p>
    <w:p w:rsidR="004468C1" w:rsidRDefault="004468C1" w:rsidP="004468C1">
      <w:pPr>
        <w:pStyle w:val="a3"/>
        <w:numPr>
          <w:ilvl w:val="0"/>
          <w:numId w:val="15"/>
        </w:numPr>
        <w:rPr>
          <w:lang w:val="en-US"/>
        </w:rPr>
      </w:pPr>
      <w:r>
        <w:rPr>
          <w:lang w:val="en-US"/>
        </w:rPr>
        <w:t>+</w:t>
      </w:r>
    </w:p>
    <w:p w:rsidR="004468C1" w:rsidRDefault="004468C1" w:rsidP="004468C1">
      <w:pPr>
        <w:pStyle w:val="a3"/>
        <w:numPr>
          <w:ilvl w:val="0"/>
          <w:numId w:val="15"/>
        </w:numPr>
        <w:rPr>
          <w:lang w:val="en-US"/>
        </w:rPr>
      </w:pPr>
      <w:r>
        <w:rPr>
          <w:lang w:val="en-US"/>
        </w:rPr>
        <w:t>v/v</w:t>
      </w:r>
    </w:p>
    <w:p w:rsidR="004468C1" w:rsidRDefault="004468C1" w:rsidP="004468C1">
      <w:pPr>
        <w:pStyle w:val="a3"/>
        <w:numPr>
          <w:ilvl w:val="0"/>
          <w:numId w:val="15"/>
        </w:numPr>
        <w:rPr>
          <w:lang w:val="en-US"/>
        </w:rPr>
      </w:pPr>
      <w:r>
        <w:rPr>
          <w:lang w:val="en-US"/>
        </w:rPr>
        <w:t>w/o</w:t>
      </w:r>
    </w:p>
    <w:p w:rsidR="004468C1" w:rsidRDefault="004468C1" w:rsidP="004468C1">
      <w:pPr>
        <w:pStyle w:val="a3"/>
        <w:numPr>
          <w:ilvl w:val="0"/>
          <w:numId w:val="15"/>
        </w:numPr>
        <w:rPr>
          <w:lang w:val="en-US"/>
        </w:rPr>
      </w:pPr>
      <w:r>
        <w:rPr>
          <w:lang w:val="en-US"/>
        </w:rPr>
        <w:t>2:1</w:t>
      </w:r>
    </w:p>
    <w:p w:rsidR="004468C1" w:rsidRDefault="004468C1" w:rsidP="004468C1">
      <w:pPr>
        <w:pStyle w:val="a3"/>
        <w:numPr>
          <w:ilvl w:val="0"/>
          <w:numId w:val="15"/>
        </w:numPr>
        <w:rPr>
          <w:lang w:val="en-US"/>
        </w:rPr>
      </w:pPr>
      <w:r>
        <w:rPr>
          <w:lang w:val="en-US"/>
        </w:rPr>
        <w:t>h</w:t>
      </w:r>
    </w:p>
    <w:p w:rsidR="004468C1" w:rsidRPr="004468C1" w:rsidRDefault="004468C1" w:rsidP="004468C1">
      <w:pPr>
        <w:pStyle w:val="a3"/>
        <w:numPr>
          <w:ilvl w:val="0"/>
          <w:numId w:val="15"/>
        </w:numPr>
        <w:rPr>
          <w:lang w:val="en-US"/>
        </w:rPr>
      </w:pPr>
      <w:r>
        <w:rPr>
          <w:lang w:val="en-US"/>
        </w:rPr>
        <w:t>conc.</w:t>
      </w:r>
    </w:p>
    <w:p w:rsidR="0026687B" w:rsidRDefault="0026687B" w:rsidP="0026687B">
      <w:pPr>
        <w:pStyle w:val="aa"/>
        <w:rPr>
          <w:lang w:val="en-US"/>
        </w:rPr>
      </w:pPr>
      <w:r>
        <w:rPr>
          <w:lang w:val="en-US"/>
        </w:rPr>
        <w:t>15e</w:t>
      </w:r>
    </w:p>
    <w:p w:rsidR="0026687B" w:rsidRDefault="0026687B" w:rsidP="0026687B">
      <w:pPr>
        <w:pStyle w:val="a3"/>
        <w:numPr>
          <w:ilvl w:val="0"/>
          <w:numId w:val="13"/>
        </w:numPr>
        <w:rPr>
          <w:lang w:val="en-US"/>
        </w:rPr>
      </w:pPr>
      <w:r>
        <w:rPr>
          <w:lang w:val="en-US"/>
        </w:rPr>
        <w:t>RT</w:t>
      </w:r>
    </w:p>
    <w:p w:rsidR="0026687B" w:rsidRDefault="0026687B" w:rsidP="0026687B">
      <w:pPr>
        <w:pStyle w:val="a3"/>
        <w:numPr>
          <w:ilvl w:val="0"/>
          <w:numId w:val="13"/>
        </w:numPr>
        <w:rPr>
          <w:lang w:val="en-US"/>
        </w:rPr>
      </w:pPr>
      <w:r>
        <w:rPr>
          <w:lang w:val="en-US"/>
        </w:rPr>
        <w:t>378 K</w:t>
      </w:r>
    </w:p>
    <w:p w:rsidR="004468C1" w:rsidRDefault="004468C1" w:rsidP="004468C1">
      <w:pPr>
        <w:pStyle w:val="a3"/>
        <w:numPr>
          <w:ilvl w:val="0"/>
          <w:numId w:val="13"/>
        </w:numPr>
        <w:rPr>
          <w:lang w:val="en-US"/>
        </w:rPr>
      </w:pPr>
      <w:r w:rsidRPr="004468C1">
        <w:rPr>
          <w:lang w:val="en-US"/>
        </w:rPr>
        <w:t xml:space="preserve">Δ </w:t>
      </w:r>
    </w:p>
    <w:p w:rsidR="0026687B" w:rsidRDefault="0026687B" w:rsidP="004468C1">
      <w:pPr>
        <w:pStyle w:val="a3"/>
        <w:numPr>
          <w:ilvl w:val="0"/>
          <w:numId w:val="13"/>
        </w:numPr>
        <w:rPr>
          <w:lang w:val="en-US"/>
        </w:rPr>
      </w:pPr>
      <w:r>
        <w:rPr>
          <w:lang w:val="en-US"/>
        </w:rPr>
        <w:t>K</w:t>
      </w:r>
    </w:p>
    <w:p w:rsidR="0026687B" w:rsidRDefault="004468C1" w:rsidP="0026687B">
      <w:pPr>
        <w:pStyle w:val="a3"/>
        <w:numPr>
          <w:ilvl w:val="0"/>
          <w:numId w:val="13"/>
        </w:numPr>
        <w:rPr>
          <w:lang w:val="en-US"/>
        </w:rPr>
      </w:pPr>
      <w:r>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2193"/>
          </mc:Choice>
          <mc:Fallback>
            <w:t>↓</w:t>
          </mc:Fallback>
        </mc:AlternateContent>
      </w:r>
    </w:p>
    <w:p w:rsidR="0026687B" w:rsidRDefault="0026687B" w:rsidP="0026687B">
      <w:pPr>
        <w:pStyle w:val="a3"/>
        <w:numPr>
          <w:ilvl w:val="0"/>
          <w:numId w:val="13"/>
        </w:numPr>
        <w:rPr>
          <w:lang w:val="en-US"/>
        </w:rPr>
      </w:pPr>
      <w:r>
        <w:rPr>
          <w:lang w:val="en-US"/>
        </w:rPr>
        <w:t>7</w:t>
      </w:r>
    </w:p>
    <w:p w:rsidR="0026687B" w:rsidRDefault="0026687B" w:rsidP="0026687B">
      <w:pPr>
        <w:pStyle w:val="aa"/>
        <w:numPr>
          <w:ilvl w:val="0"/>
          <w:numId w:val="13"/>
        </w:numPr>
        <w:jc w:val="both"/>
        <w:rPr>
          <w:rFonts w:eastAsiaTheme="minorHAnsi" w:cstheme="minorBidi"/>
          <w:b w:val="0"/>
          <w:spacing w:val="0"/>
          <w:kern w:val="0"/>
          <w:sz w:val="28"/>
          <w:szCs w:val="22"/>
          <w:lang w:val="en-US"/>
        </w:rPr>
      </w:pPr>
      <w:r w:rsidRPr="0026687B">
        <w:rPr>
          <w:rFonts w:eastAsiaTheme="minorHAnsi" w:cstheme="minorBidi"/>
          <w:b w:val="0"/>
          <w:spacing w:val="0"/>
          <w:kern w:val="0"/>
          <w:sz w:val="28"/>
          <w:szCs w:val="22"/>
          <w:lang w:val="en-US"/>
        </w:rPr>
        <w:t>conc</w:t>
      </w:r>
      <w:r w:rsidR="004468C1">
        <w:rPr>
          <w:rFonts w:eastAsiaTheme="minorHAnsi" w:cstheme="minorBidi"/>
          <w:b w:val="0"/>
          <w:spacing w:val="0"/>
          <w:kern w:val="0"/>
          <w:sz w:val="28"/>
          <w:szCs w:val="22"/>
          <w:lang w:val="en-US"/>
        </w:rPr>
        <w:t>.</w:t>
      </w:r>
    </w:p>
    <w:p w:rsidR="0026687B" w:rsidRDefault="0026687B" w:rsidP="0026687B">
      <w:pPr>
        <w:pStyle w:val="aa"/>
        <w:rPr>
          <w:lang w:val="en-US"/>
        </w:rPr>
      </w:pPr>
      <w:r>
        <w:rPr>
          <w:lang w:val="en-US"/>
        </w:rPr>
        <w:t>16b</w:t>
      </w:r>
    </w:p>
    <w:p w:rsidR="004468C1" w:rsidRDefault="004468C1" w:rsidP="004468C1">
      <w:pPr>
        <w:pStyle w:val="a3"/>
        <w:numPr>
          <w:ilvl w:val="0"/>
          <w:numId w:val="14"/>
        </w:numPr>
        <w:rPr>
          <w:lang w:val="en-US"/>
        </w:rPr>
      </w:pPr>
      <w:r>
        <w:rPr>
          <w:lang w:val="en-US"/>
        </w:rPr>
        <w:t>share</w:t>
      </w:r>
    </w:p>
    <w:p w:rsidR="004468C1" w:rsidRDefault="004468C1" w:rsidP="004468C1">
      <w:pPr>
        <w:pStyle w:val="a3"/>
        <w:numPr>
          <w:ilvl w:val="0"/>
          <w:numId w:val="14"/>
        </w:numPr>
        <w:rPr>
          <w:lang w:val="en-US"/>
        </w:rPr>
      </w:pPr>
      <w:r>
        <w:rPr>
          <w:lang w:val="en-US"/>
        </w:rPr>
        <w:t>notes</w:t>
      </w:r>
    </w:p>
    <w:p w:rsidR="004468C1" w:rsidRDefault="004468C1" w:rsidP="004468C1">
      <w:pPr>
        <w:pStyle w:val="a3"/>
        <w:numPr>
          <w:ilvl w:val="0"/>
          <w:numId w:val="14"/>
        </w:numPr>
        <w:rPr>
          <w:lang w:val="en-US"/>
        </w:rPr>
      </w:pPr>
      <w:r>
        <w:rPr>
          <w:lang w:val="en-US"/>
        </w:rPr>
        <w:t>search</w:t>
      </w:r>
    </w:p>
    <w:p w:rsidR="004468C1" w:rsidRDefault="004468C1" w:rsidP="004468C1">
      <w:pPr>
        <w:pStyle w:val="a3"/>
        <w:numPr>
          <w:ilvl w:val="0"/>
          <w:numId w:val="14"/>
        </w:numPr>
        <w:rPr>
          <w:lang w:val="en-US"/>
        </w:rPr>
      </w:pPr>
      <w:r>
        <w:rPr>
          <w:lang w:val="en-US"/>
        </w:rPr>
        <w:t>changes</w:t>
      </w:r>
    </w:p>
    <w:p w:rsidR="004468C1" w:rsidRDefault="004468C1" w:rsidP="004468C1">
      <w:pPr>
        <w:pStyle w:val="a3"/>
        <w:numPr>
          <w:ilvl w:val="0"/>
          <w:numId w:val="14"/>
        </w:numPr>
        <w:rPr>
          <w:lang w:val="en-US"/>
        </w:rPr>
      </w:pPr>
      <w:r>
        <w:rPr>
          <w:lang w:val="en-US"/>
        </w:rPr>
        <w:lastRenderedPageBreak/>
        <w:t>group’s</w:t>
      </w:r>
    </w:p>
    <w:p w:rsidR="004468C1" w:rsidRPr="004468C1" w:rsidRDefault="004468C1" w:rsidP="004468C1">
      <w:pPr>
        <w:pStyle w:val="a3"/>
        <w:numPr>
          <w:ilvl w:val="0"/>
          <w:numId w:val="14"/>
        </w:numPr>
        <w:rPr>
          <w:lang w:val="en-US"/>
        </w:rPr>
      </w:pPr>
      <w:r>
        <w:rPr>
          <w:lang w:val="en-US"/>
        </w:rPr>
        <w:t>safer</w:t>
      </w:r>
    </w:p>
    <w:p w:rsidR="00B72CE1" w:rsidRPr="00BA3F5F" w:rsidRDefault="00B72CE1" w:rsidP="00BA3F5F">
      <w:pPr>
        <w:rPr>
          <w:lang w:val="en-US"/>
        </w:rPr>
      </w:pPr>
    </w:p>
    <w:sectPr w:rsidR="00B72CE1" w:rsidRPr="00BA3F5F" w:rsidSect="0029346F">
      <w:footerReference w:type="default" r:id="rId8"/>
      <w:pgSz w:w="11906" w:h="16838"/>
      <w:pgMar w:top="1134" w:right="1134"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392E" w:rsidRDefault="007C392E" w:rsidP="009437E1">
      <w:pPr>
        <w:spacing w:line="240" w:lineRule="auto"/>
      </w:pPr>
      <w:r>
        <w:separator/>
      </w:r>
    </w:p>
  </w:endnote>
  <w:endnote w:type="continuationSeparator" w:id="0">
    <w:p w:rsidR="007C392E" w:rsidRDefault="007C392E" w:rsidP="009437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306873"/>
      <w:docPartObj>
        <w:docPartGallery w:val="Page Numbers (Bottom of Page)"/>
        <w:docPartUnique/>
      </w:docPartObj>
    </w:sdtPr>
    <w:sdtEndPr/>
    <w:sdtContent>
      <w:p w:rsidR="00274B50" w:rsidRDefault="00274B50">
        <w:pPr>
          <w:pStyle w:val="af3"/>
          <w:jc w:val="right"/>
        </w:pPr>
        <w:r>
          <w:fldChar w:fldCharType="begin"/>
        </w:r>
        <w:r>
          <w:instrText>PAGE   \* MERGEFORMAT</w:instrText>
        </w:r>
        <w:r>
          <w:fldChar w:fldCharType="separate"/>
        </w:r>
        <w:r w:rsidR="006917CF">
          <w:rPr>
            <w:noProof/>
          </w:rPr>
          <w:t>2</w:t>
        </w:r>
        <w:r>
          <w:fldChar w:fldCharType="end"/>
        </w:r>
      </w:p>
    </w:sdtContent>
  </w:sdt>
  <w:p w:rsidR="00274B50" w:rsidRDefault="00274B50">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392E" w:rsidRDefault="007C392E" w:rsidP="009437E1">
      <w:pPr>
        <w:spacing w:line="240" w:lineRule="auto"/>
      </w:pPr>
      <w:r>
        <w:separator/>
      </w:r>
    </w:p>
  </w:footnote>
  <w:footnote w:type="continuationSeparator" w:id="0">
    <w:p w:rsidR="007C392E" w:rsidRDefault="007C392E" w:rsidP="009437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0782"/>
    <w:multiLevelType w:val="multilevel"/>
    <w:tmpl w:val="38625B3A"/>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07EA5C5B"/>
    <w:multiLevelType w:val="hybridMultilevel"/>
    <w:tmpl w:val="DEEE1584"/>
    <w:lvl w:ilvl="0" w:tplc="D382DF3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0BD23B8A"/>
    <w:multiLevelType w:val="hybridMultilevel"/>
    <w:tmpl w:val="11A095F2"/>
    <w:lvl w:ilvl="0" w:tplc="3F3C484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DF40AA5"/>
    <w:multiLevelType w:val="hybridMultilevel"/>
    <w:tmpl w:val="839C932E"/>
    <w:lvl w:ilvl="0" w:tplc="CEC026C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14151E72"/>
    <w:multiLevelType w:val="hybridMultilevel"/>
    <w:tmpl w:val="4D645F2A"/>
    <w:lvl w:ilvl="0" w:tplc="725A46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BB34AC1"/>
    <w:multiLevelType w:val="hybridMultilevel"/>
    <w:tmpl w:val="78220DDA"/>
    <w:lvl w:ilvl="0" w:tplc="91D4FDD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2234556F"/>
    <w:multiLevelType w:val="hybridMultilevel"/>
    <w:tmpl w:val="B9AA59C2"/>
    <w:lvl w:ilvl="0" w:tplc="92BEFE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33476B6B"/>
    <w:multiLevelType w:val="hybridMultilevel"/>
    <w:tmpl w:val="EF2CF8C6"/>
    <w:lvl w:ilvl="0" w:tplc="D1C056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34985B51"/>
    <w:multiLevelType w:val="hybridMultilevel"/>
    <w:tmpl w:val="4F18D77E"/>
    <w:lvl w:ilvl="0" w:tplc="CEC026C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48DD0FC6"/>
    <w:multiLevelType w:val="hybridMultilevel"/>
    <w:tmpl w:val="BF860C56"/>
    <w:lvl w:ilvl="0" w:tplc="86E8D2F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5F201EDD"/>
    <w:multiLevelType w:val="hybridMultilevel"/>
    <w:tmpl w:val="1CF0A39C"/>
    <w:lvl w:ilvl="0" w:tplc="CEC026C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61177008"/>
    <w:multiLevelType w:val="hybridMultilevel"/>
    <w:tmpl w:val="6A68B0CA"/>
    <w:lvl w:ilvl="0" w:tplc="CEC026C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650A6F42"/>
    <w:multiLevelType w:val="hybridMultilevel"/>
    <w:tmpl w:val="C3A40C98"/>
    <w:lvl w:ilvl="0" w:tplc="934E9F0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6A9F1CC7"/>
    <w:multiLevelType w:val="hybridMultilevel"/>
    <w:tmpl w:val="0174F812"/>
    <w:lvl w:ilvl="0" w:tplc="2BE8AD5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78291156"/>
    <w:multiLevelType w:val="hybridMultilevel"/>
    <w:tmpl w:val="1974EFF6"/>
    <w:lvl w:ilvl="0" w:tplc="CEC026C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7A7D5CB8"/>
    <w:multiLevelType w:val="hybridMultilevel"/>
    <w:tmpl w:val="B9D6FCAA"/>
    <w:lvl w:ilvl="0" w:tplc="F1DAD0E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7CBC7DF3"/>
    <w:multiLevelType w:val="hybridMultilevel"/>
    <w:tmpl w:val="3DFEAA04"/>
    <w:lvl w:ilvl="0" w:tplc="EDE623D6">
      <w:start w:val="1"/>
      <w:numFmt w:val="decimal"/>
      <w:lvlText w:val="%1"/>
      <w:lvlJc w:val="left"/>
      <w:pPr>
        <w:ind w:left="1211" w:hanging="360"/>
      </w:pPr>
      <w:rPr>
        <w:rFonts w:ascii="Times New Roman" w:eastAsiaTheme="minorHAnsi" w:hAnsi="Times New Roman" w:cstheme="minorBidi"/>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7E1F4087"/>
    <w:multiLevelType w:val="hybridMultilevel"/>
    <w:tmpl w:val="77A8CC00"/>
    <w:lvl w:ilvl="0" w:tplc="A83EC35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16"/>
  </w:num>
  <w:num w:numId="3">
    <w:abstractNumId w:val="2"/>
  </w:num>
  <w:num w:numId="4">
    <w:abstractNumId w:val="12"/>
  </w:num>
  <w:num w:numId="5">
    <w:abstractNumId w:val="6"/>
  </w:num>
  <w:num w:numId="6">
    <w:abstractNumId w:val="4"/>
  </w:num>
  <w:num w:numId="7">
    <w:abstractNumId w:val="9"/>
  </w:num>
  <w:num w:numId="8">
    <w:abstractNumId w:val="15"/>
  </w:num>
  <w:num w:numId="9">
    <w:abstractNumId w:val="5"/>
  </w:num>
  <w:num w:numId="10">
    <w:abstractNumId w:val="13"/>
  </w:num>
  <w:num w:numId="11">
    <w:abstractNumId w:val="1"/>
  </w:num>
  <w:num w:numId="12">
    <w:abstractNumId w:val="7"/>
  </w:num>
  <w:num w:numId="13">
    <w:abstractNumId w:val="10"/>
  </w:num>
  <w:num w:numId="14">
    <w:abstractNumId w:val="17"/>
  </w:num>
  <w:num w:numId="15">
    <w:abstractNumId w:val="8"/>
  </w:num>
  <w:num w:numId="16">
    <w:abstractNumId w:val="11"/>
  </w:num>
  <w:num w:numId="17">
    <w:abstractNumId w:val="3"/>
  </w:num>
  <w:num w:numId="1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ru-RU" w:vendorID="64" w:dllVersion="0" w:nlCheck="1" w:checkStyle="0"/>
  <w:activeWritingStyle w:appName="MSWord" w:lang="en-US" w:vendorID="64" w:dllVersion="131078" w:nlCheck="1" w:checkStyle="0"/>
  <w:activeWritingStyle w:appName="MSWord" w:lang="ru-RU" w:vendorID="64" w:dllVersion="131078" w:nlCheck="1" w:checkStyle="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C2C"/>
    <w:rsid w:val="00000995"/>
    <w:rsid w:val="0000124B"/>
    <w:rsid w:val="0000149B"/>
    <w:rsid w:val="00002801"/>
    <w:rsid w:val="000035ED"/>
    <w:rsid w:val="000045AA"/>
    <w:rsid w:val="000049D7"/>
    <w:rsid w:val="00006D8B"/>
    <w:rsid w:val="00007B74"/>
    <w:rsid w:val="000112AC"/>
    <w:rsid w:val="00012AC9"/>
    <w:rsid w:val="00013AE5"/>
    <w:rsid w:val="00014B38"/>
    <w:rsid w:val="00015482"/>
    <w:rsid w:val="00020538"/>
    <w:rsid w:val="0002128F"/>
    <w:rsid w:val="0002268B"/>
    <w:rsid w:val="00024E0D"/>
    <w:rsid w:val="00031568"/>
    <w:rsid w:val="00031C4C"/>
    <w:rsid w:val="000346C9"/>
    <w:rsid w:val="00035050"/>
    <w:rsid w:val="00035077"/>
    <w:rsid w:val="000365EE"/>
    <w:rsid w:val="00036C3C"/>
    <w:rsid w:val="00037934"/>
    <w:rsid w:val="00040C4E"/>
    <w:rsid w:val="00040C9A"/>
    <w:rsid w:val="000410B0"/>
    <w:rsid w:val="00043892"/>
    <w:rsid w:val="00045D60"/>
    <w:rsid w:val="00045FA9"/>
    <w:rsid w:val="000531DB"/>
    <w:rsid w:val="00053223"/>
    <w:rsid w:val="000539C4"/>
    <w:rsid w:val="00053C31"/>
    <w:rsid w:val="000544B8"/>
    <w:rsid w:val="00054905"/>
    <w:rsid w:val="0005520F"/>
    <w:rsid w:val="0005589F"/>
    <w:rsid w:val="00055FBE"/>
    <w:rsid w:val="000600BB"/>
    <w:rsid w:val="00061C34"/>
    <w:rsid w:val="000632D6"/>
    <w:rsid w:val="000644F5"/>
    <w:rsid w:val="00064B55"/>
    <w:rsid w:val="000657CA"/>
    <w:rsid w:val="000662F1"/>
    <w:rsid w:val="000713B7"/>
    <w:rsid w:val="000714D0"/>
    <w:rsid w:val="00076C9E"/>
    <w:rsid w:val="00080C57"/>
    <w:rsid w:val="00083A15"/>
    <w:rsid w:val="000856EB"/>
    <w:rsid w:val="0009022F"/>
    <w:rsid w:val="00090A08"/>
    <w:rsid w:val="00090C6F"/>
    <w:rsid w:val="00090C8F"/>
    <w:rsid w:val="000913D0"/>
    <w:rsid w:val="00091E82"/>
    <w:rsid w:val="00092211"/>
    <w:rsid w:val="00092EE9"/>
    <w:rsid w:val="0009496A"/>
    <w:rsid w:val="00096FA4"/>
    <w:rsid w:val="000971CA"/>
    <w:rsid w:val="000A0538"/>
    <w:rsid w:val="000A11A4"/>
    <w:rsid w:val="000A1F69"/>
    <w:rsid w:val="000A23BA"/>
    <w:rsid w:val="000A4964"/>
    <w:rsid w:val="000A5111"/>
    <w:rsid w:val="000A7667"/>
    <w:rsid w:val="000A7C35"/>
    <w:rsid w:val="000B09BC"/>
    <w:rsid w:val="000B1316"/>
    <w:rsid w:val="000B19BA"/>
    <w:rsid w:val="000B1FFA"/>
    <w:rsid w:val="000B2A83"/>
    <w:rsid w:val="000B32EF"/>
    <w:rsid w:val="000B4B90"/>
    <w:rsid w:val="000B619E"/>
    <w:rsid w:val="000B65CA"/>
    <w:rsid w:val="000B678F"/>
    <w:rsid w:val="000B7661"/>
    <w:rsid w:val="000C0BAB"/>
    <w:rsid w:val="000C11E3"/>
    <w:rsid w:val="000C2D7A"/>
    <w:rsid w:val="000C3396"/>
    <w:rsid w:val="000C44E2"/>
    <w:rsid w:val="000C55AD"/>
    <w:rsid w:val="000D2745"/>
    <w:rsid w:val="000D2DFA"/>
    <w:rsid w:val="000D2F8E"/>
    <w:rsid w:val="000D304E"/>
    <w:rsid w:val="000D5512"/>
    <w:rsid w:val="000D5770"/>
    <w:rsid w:val="000D62BB"/>
    <w:rsid w:val="000D6D64"/>
    <w:rsid w:val="000D6EA1"/>
    <w:rsid w:val="000D7DA1"/>
    <w:rsid w:val="000E09CC"/>
    <w:rsid w:val="000E0B0C"/>
    <w:rsid w:val="000E1D18"/>
    <w:rsid w:val="000E6095"/>
    <w:rsid w:val="000E65DC"/>
    <w:rsid w:val="000E75A8"/>
    <w:rsid w:val="000F279A"/>
    <w:rsid w:val="000F37EA"/>
    <w:rsid w:val="000F775A"/>
    <w:rsid w:val="00100819"/>
    <w:rsid w:val="00100BC7"/>
    <w:rsid w:val="00101329"/>
    <w:rsid w:val="001019B8"/>
    <w:rsid w:val="001024D4"/>
    <w:rsid w:val="00104752"/>
    <w:rsid w:val="00105484"/>
    <w:rsid w:val="00106082"/>
    <w:rsid w:val="00107BC5"/>
    <w:rsid w:val="00107C5D"/>
    <w:rsid w:val="0011040D"/>
    <w:rsid w:val="00111441"/>
    <w:rsid w:val="00111A5B"/>
    <w:rsid w:val="00111B5F"/>
    <w:rsid w:val="00112AB6"/>
    <w:rsid w:val="00112ADA"/>
    <w:rsid w:val="0011485F"/>
    <w:rsid w:val="00115AE5"/>
    <w:rsid w:val="00115FE8"/>
    <w:rsid w:val="001201F9"/>
    <w:rsid w:val="001209AE"/>
    <w:rsid w:val="00123129"/>
    <w:rsid w:val="001257D1"/>
    <w:rsid w:val="001268E1"/>
    <w:rsid w:val="00132788"/>
    <w:rsid w:val="00132B40"/>
    <w:rsid w:val="00133FCF"/>
    <w:rsid w:val="00137C8E"/>
    <w:rsid w:val="00140E03"/>
    <w:rsid w:val="00141D43"/>
    <w:rsid w:val="0014261A"/>
    <w:rsid w:val="0014365F"/>
    <w:rsid w:val="00144862"/>
    <w:rsid w:val="0014599D"/>
    <w:rsid w:val="00145B33"/>
    <w:rsid w:val="0014627C"/>
    <w:rsid w:val="0015164D"/>
    <w:rsid w:val="00151C73"/>
    <w:rsid w:val="00152606"/>
    <w:rsid w:val="00152D9A"/>
    <w:rsid w:val="001558CE"/>
    <w:rsid w:val="001578BA"/>
    <w:rsid w:val="00163A18"/>
    <w:rsid w:val="00163F60"/>
    <w:rsid w:val="00164E50"/>
    <w:rsid w:val="00167EAD"/>
    <w:rsid w:val="00172193"/>
    <w:rsid w:val="0017285C"/>
    <w:rsid w:val="00173082"/>
    <w:rsid w:val="001774E7"/>
    <w:rsid w:val="00180C16"/>
    <w:rsid w:val="00181998"/>
    <w:rsid w:val="00182D89"/>
    <w:rsid w:val="00182DAF"/>
    <w:rsid w:val="00182F58"/>
    <w:rsid w:val="00185E8B"/>
    <w:rsid w:val="00186088"/>
    <w:rsid w:val="001868D5"/>
    <w:rsid w:val="00186FC2"/>
    <w:rsid w:val="00187AF6"/>
    <w:rsid w:val="00187F97"/>
    <w:rsid w:val="00190A0B"/>
    <w:rsid w:val="00191598"/>
    <w:rsid w:val="00193BE1"/>
    <w:rsid w:val="00193C6B"/>
    <w:rsid w:val="001A0784"/>
    <w:rsid w:val="001A0B7C"/>
    <w:rsid w:val="001A1ECF"/>
    <w:rsid w:val="001A223C"/>
    <w:rsid w:val="001A29D9"/>
    <w:rsid w:val="001A3560"/>
    <w:rsid w:val="001A3DF9"/>
    <w:rsid w:val="001A56E6"/>
    <w:rsid w:val="001A5C65"/>
    <w:rsid w:val="001B020F"/>
    <w:rsid w:val="001B242B"/>
    <w:rsid w:val="001B3D16"/>
    <w:rsid w:val="001B5022"/>
    <w:rsid w:val="001B6793"/>
    <w:rsid w:val="001C1B56"/>
    <w:rsid w:val="001C1C31"/>
    <w:rsid w:val="001C209B"/>
    <w:rsid w:val="001C2848"/>
    <w:rsid w:val="001C2ED9"/>
    <w:rsid w:val="001C4DBF"/>
    <w:rsid w:val="001D0EC3"/>
    <w:rsid w:val="001D1425"/>
    <w:rsid w:val="001D4B1E"/>
    <w:rsid w:val="001D636D"/>
    <w:rsid w:val="001D75A2"/>
    <w:rsid w:val="001E0317"/>
    <w:rsid w:val="001E3778"/>
    <w:rsid w:val="001E4C37"/>
    <w:rsid w:val="001E6B9D"/>
    <w:rsid w:val="001F01ED"/>
    <w:rsid w:val="001F0546"/>
    <w:rsid w:val="001F0E47"/>
    <w:rsid w:val="001F1EA6"/>
    <w:rsid w:val="001F3167"/>
    <w:rsid w:val="001F3A76"/>
    <w:rsid w:val="001F3FB9"/>
    <w:rsid w:val="001F5AE7"/>
    <w:rsid w:val="001F6234"/>
    <w:rsid w:val="00200CCD"/>
    <w:rsid w:val="002046D1"/>
    <w:rsid w:val="00204770"/>
    <w:rsid w:val="00204903"/>
    <w:rsid w:val="00205544"/>
    <w:rsid w:val="00207A9C"/>
    <w:rsid w:val="002112C7"/>
    <w:rsid w:val="00211CC8"/>
    <w:rsid w:val="00212B01"/>
    <w:rsid w:val="0021733F"/>
    <w:rsid w:val="00217647"/>
    <w:rsid w:val="00220B04"/>
    <w:rsid w:val="00221935"/>
    <w:rsid w:val="002257D5"/>
    <w:rsid w:val="002268ED"/>
    <w:rsid w:val="00231DC7"/>
    <w:rsid w:val="00231FD7"/>
    <w:rsid w:val="00232766"/>
    <w:rsid w:val="002367CA"/>
    <w:rsid w:val="0024111A"/>
    <w:rsid w:val="002412A0"/>
    <w:rsid w:val="002424FF"/>
    <w:rsid w:val="0024260B"/>
    <w:rsid w:val="00243878"/>
    <w:rsid w:val="00244F58"/>
    <w:rsid w:val="0024552F"/>
    <w:rsid w:val="0024573D"/>
    <w:rsid w:val="002457F1"/>
    <w:rsid w:val="00247559"/>
    <w:rsid w:val="002503C9"/>
    <w:rsid w:val="002504CE"/>
    <w:rsid w:val="00250E7D"/>
    <w:rsid w:val="00251271"/>
    <w:rsid w:val="00252C86"/>
    <w:rsid w:val="00253EB6"/>
    <w:rsid w:val="00254EE7"/>
    <w:rsid w:val="002559FA"/>
    <w:rsid w:val="002577D3"/>
    <w:rsid w:val="00260AD9"/>
    <w:rsid w:val="00261874"/>
    <w:rsid w:val="002619A2"/>
    <w:rsid w:val="00262F5D"/>
    <w:rsid w:val="00263A94"/>
    <w:rsid w:val="00263B52"/>
    <w:rsid w:val="00264746"/>
    <w:rsid w:val="0026502E"/>
    <w:rsid w:val="00265EA7"/>
    <w:rsid w:val="0026687B"/>
    <w:rsid w:val="0026721F"/>
    <w:rsid w:val="00270914"/>
    <w:rsid w:val="00271E6F"/>
    <w:rsid w:val="0027406E"/>
    <w:rsid w:val="00274B50"/>
    <w:rsid w:val="00275B95"/>
    <w:rsid w:val="002770BC"/>
    <w:rsid w:val="002800AC"/>
    <w:rsid w:val="0028159D"/>
    <w:rsid w:val="00281896"/>
    <w:rsid w:val="00282C6A"/>
    <w:rsid w:val="00283BC0"/>
    <w:rsid w:val="00285811"/>
    <w:rsid w:val="00285A56"/>
    <w:rsid w:val="002869E7"/>
    <w:rsid w:val="0029346F"/>
    <w:rsid w:val="0029394B"/>
    <w:rsid w:val="002943AA"/>
    <w:rsid w:val="00294972"/>
    <w:rsid w:val="002977DA"/>
    <w:rsid w:val="002A01EF"/>
    <w:rsid w:val="002A0DF6"/>
    <w:rsid w:val="002A0F78"/>
    <w:rsid w:val="002A1955"/>
    <w:rsid w:val="002A2E96"/>
    <w:rsid w:val="002A7630"/>
    <w:rsid w:val="002A7F2D"/>
    <w:rsid w:val="002B0B84"/>
    <w:rsid w:val="002B0C48"/>
    <w:rsid w:val="002B0F02"/>
    <w:rsid w:val="002B2A15"/>
    <w:rsid w:val="002B46B9"/>
    <w:rsid w:val="002B51E0"/>
    <w:rsid w:val="002B59B7"/>
    <w:rsid w:val="002C1215"/>
    <w:rsid w:val="002C2117"/>
    <w:rsid w:val="002C2C4C"/>
    <w:rsid w:val="002C3F60"/>
    <w:rsid w:val="002C4FF5"/>
    <w:rsid w:val="002C5A07"/>
    <w:rsid w:val="002C6360"/>
    <w:rsid w:val="002D0F7C"/>
    <w:rsid w:val="002D122F"/>
    <w:rsid w:val="002D52BE"/>
    <w:rsid w:val="002D7091"/>
    <w:rsid w:val="002E08AB"/>
    <w:rsid w:val="002E0D75"/>
    <w:rsid w:val="002E16BB"/>
    <w:rsid w:val="002E1B8A"/>
    <w:rsid w:val="002E2145"/>
    <w:rsid w:val="002E2591"/>
    <w:rsid w:val="002E7B93"/>
    <w:rsid w:val="002E7C25"/>
    <w:rsid w:val="002F0D52"/>
    <w:rsid w:val="002F15F4"/>
    <w:rsid w:val="002F29C8"/>
    <w:rsid w:val="002F3FA7"/>
    <w:rsid w:val="002F6EAF"/>
    <w:rsid w:val="002F76C4"/>
    <w:rsid w:val="003008EC"/>
    <w:rsid w:val="00301C29"/>
    <w:rsid w:val="00302030"/>
    <w:rsid w:val="003102F8"/>
    <w:rsid w:val="003102FC"/>
    <w:rsid w:val="00312781"/>
    <w:rsid w:val="0031280D"/>
    <w:rsid w:val="00313B7F"/>
    <w:rsid w:val="0031404F"/>
    <w:rsid w:val="00314C28"/>
    <w:rsid w:val="00317188"/>
    <w:rsid w:val="00320B4E"/>
    <w:rsid w:val="0032156D"/>
    <w:rsid w:val="0033082D"/>
    <w:rsid w:val="003311BA"/>
    <w:rsid w:val="00331427"/>
    <w:rsid w:val="00333A72"/>
    <w:rsid w:val="00333D46"/>
    <w:rsid w:val="00334474"/>
    <w:rsid w:val="00334BBE"/>
    <w:rsid w:val="00334FD8"/>
    <w:rsid w:val="0033530A"/>
    <w:rsid w:val="003372D8"/>
    <w:rsid w:val="003379D4"/>
    <w:rsid w:val="00341072"/>
    <w:rsid w:val="00341873"/>
    <w:rsid w:val="00342484"/>
    <w:rsid w:val="00342A7B"/>
    <w:rsid w:val="00343D45"/>
    <w:rsid w:val="003440E9"/>
    <w:rsid w:val="00344C37"/>
    <w:rsid w:val="00344DE0"/>
    <w:rsid w:val="0034509E"/>
    <w:rsid w:val="00345BFF"/>
    <w:rsid w:val="00345E33"/>
    <w:rsid w:val="0034676D"/>
    <w:rsid w:val="003473F3"/>
    <w:rsid w:val="00351972"/>
    <w:rsid w:val="00353186"/>
    <w:rsid w:val="0035329B"/>
    <w:rsid w:val="00353907"/>
    <w:rsid w:val="0035591A"/>
    <w:rsid w:val="00356599"/>
    <w:rsid w:val="00357D38"/>
    <w:rsid w:val="00360961"/>
    <w:rsid w:val="00361104"/>
    <w:rsid w:val="00361212"/>
    <w:rsid w:val="00362B6F"/>
    <w:rsid w:val="0036471E"/>
    <w:rsid w:val="00364A0F"/>
    <w:rsid w:val="00365527"/>
    <w:rsid w:val="003668A9"/>
    <w:rsid w:val="003703AF"/>
    <w:rsid w:val="00370534"/>
    <w:rsid w:val="003710D1"/>
    <w:rsid w:val="0037158B"/>
    <w:rsid w:val="00371EB5"/>
    <w:rsid w:val="00373C43"/>
    <w:rsid w:val="003756AD"/>
    <w:rsid w:val="00376746"/>
    <w:rsid w:val="00380CF7"/>
    <w:rsid w:val="00382420"/>
    <w:rsid w:val="0038496D"/>
    <w:rsid w:val="0038669A"/>
    <w:rsid w:val="00387939"/>
    <w:rsid w:val="00387CFA"/>
    <w:rsid w:val="00387FB4"/>
    <w:rsid w:val="0039132B"/>
    <w:rsid w:val="00393869"/>
    <w:rsid w:val="00393FDF"/>
    <w:rsid w:val="00396CE4"/>
    <w:rsid w:val="00396DC1"/>
    <w:rsid w:val="00397B80"/>
    <w:rsid w:val="00397D70"/>
    <w:rsid w:val="003A2B78"/>
    <w:rsid w:val="003A3AB5"/>
    <w:rsid w:val="003A3C78"/>
    <w:rsid w:val="003A59E1"/>
    <w:rsid w:val="003B04A5"/>
    <w:rsid w:val="003B52CE"/>
    <w:rsid w:val="003B5D7A"/>
    <w:rsid w:val="003B6082"/>
    <w:rsid w:val="003B6C8A"/>
    <w:rsid w:val="003B750A"/>
    <w:rsid w:val="003B7D8D"/>
    <w:rsid w:val="003C18D5"/>
    <w:rsid w:val="003C46EB"/>
    <w:rsid w:val="003C4AA0"/>
    <w:rsid w:val="003C6703"/>
    <w:rsid w:val="003C7E32"/>
    <w:rsid w:val="003D0566"/>
    <w:rsid w:val="003D0A24"/>
    <w:rsid w:val="003D1D73"/>
    <w:rsid w:val="003D1F7B"/>
    <w:rsid w:val="003D231C"/>
    <w:rsid w:val="003D2411"/>
    <w:rsid w:val="003D2B74"/>
    <w:rsid w:val="003D2C01"/>
    <w:rsid w:val="003D3836"/>
    <w:rsid w:val="003D40F8"/>
    <w:rsid w:val="003D6F28"/>
    <w:rsid w:val="003E238D"/>
    <w:rsid w:val="003E2A7F"/>
    <w:rsid w:val="003E31B8"/>
    <w:rsid w:val="003E3664"/>
    <w:rsid w:val="003E4554"/>
    <w:rsid w:val="003E556A"/>
    <w:rsid w:val="003E68D5"/>
    <w:rsid w:val="003E7464"/>
    <w:rsid w:val="003F16F7"/>
    <w:rsid w:val="003F5233"/>
    <w:rsid w:val="003F5E0A"/>
    <w:rsid w:val="003F6288"/>
    <w:rsid w:val="003F6C67"/>
    <w:rsid w:val="0040055F"/>
    <w:rsid w:val="0040070D"/>
    <w:rsid w:val="004036DD"/>
    <w:rsid w:val="00403EE8"/>
    <w:rsid w:val="004040E2"/>
    <w:rsid w:val="004055EA"/>
    <w:rsid w:val="00407CC1"/>
    <w:rsid w:val="0041251A"/>
    <w:rsid w:val="00412604"/>
    <w:rsid w:val="004141E4"/>
    <w:rsid w:val="004211A7"/>
    <w:rsid w:val="004225BD"/>
    <w:rsid w:val="004267F2"/>
    <w:rsid w:val="004270F8"/>
    <w:rsid w:val="00430E97"/>
    <w:rsid w:val="00431B5A"/>
    <w:rsid w:val="00432715"/>
    <w:rsid w:val="00432E10"/>
    <w:rsid w:val="00433F65"/>
    <w:rsid w:val="00434BBB"/>
    <w:rsid w:val="00436CCD"/>
    <w:rsid w:val="00437548"/>
    <w:rsid w:val="00440581"/>
    <w:rsid w:val="0044119F"/>
    <w:rsid w:val="00441897"/>
    <w:rsid w:val="00445EFB"/>
    <w:rsid w:val="004468C1"/>
    <w:rsid w:val="00446CE5"/>
    <w:rsid w:val="004476E2"/>
    <w:rsid w:val="0045129D"/>
    <w:rsid w:val="00451474"/>
    <w:rsid w:val="004536FC"/>
    <w:rsid w:val="00453733"/>
    <w:rsid w:val="00457B5C"/>
    <w:rsid w:val="00457EBD"/>
    <w:rsid w:val="00460B48"/>
    <w:rsid w:val="00460EEF"/>
    <w:rsid w:val="00462A9E"/>
    <w:rsid w:val="004639FA"/>
    <w:rsid w:val="00465055"/>
    <w:rsid w:val="00465533"/>
    <w:rsid w:val="00466F7C"/>
    <w:rsid w:val="00470791"/>
    <w:rsid w:val="00471779"/>
    <w:rsid w:val="0047256C"/>
    <w:rsid w:val="00472FF4"/>
    <w:rsid w:val="00473175"/>
    <w:rsid w:val="00474955"/>
    <w:rsid w:val="00474D50"/>
    <w:rsid w:val="00475CF5"/>
    <w:rsid w:val="00475EA6"/>
    <w:rsid w:val="004761C8"/>
    <w:rsid w:val="0047632F"/>
    <w:rsid w:val="004772DD"/>
    <w:rsid w:val="0047748E"/>
    <w:rsid w:val="00477B85"/>
    <w:rsid w:val="004804F8"/>
    <w:rsid w:val="0048145E"/>
    <w:rsid w:val="0048177F"/>
    <w:rsid w:val="004826D2"/>
    <w:rsid w:val="00483A78"/>
    <w:rsid w:val="00484B67"/>
    <w:rsid w:val="00485CF7"/>
    <w:rsid w:val="00485DCC"/>
    <w:rsid w:val="0048722D"/>
    <w:rsid w:val="0049181D"/>
    <w:rsid w:val="0049271C"/>
    <w:rsid w:val="0049358B"/>
    <w:rsid w:val="00493E9E"/>
    <w:rsid w:val="0049673F"/>
    <w:rsid w:val="00497105"/>
    <w:rsid w:val="004973CA"/>
    <w:rsid w:val="004A0596"/>
    <w:rsid w:val="004A34D3"/>
    <w:rsid w:val="004A373A"/>
    <w:rsid w:val="004A3923"/>
    <w:rsid w:val="004A5544"/>
    <w:rsid w:val="004B0A5F"/>
    <w:rsid w:val="004B42AB"/>
    <w:rsid w:val="004B582E"/>
    <w:rsid w:val="004B7DE2"/>
    <w:rsid w:val="004C093B"/>
    <w:rsid w:val="004C1C83"/>
    <w:rsid w:val="004C46D1"/>
    <w:rsid w:val="004C61FD"/>
    <w:rsid w:val="004C7411"/>
    <w:rsid w:val="004C775B"/>
    <w:rsid w:val="004C7F2E"/>
    <w:rsid w:val="004D0D2B"/>
    <w:rsid w:val="004D2270"/>
    <w:rsid w:val="004D231C"/>
    <w:rsid w:val="004D456C"/>
    <w:rsid w:val="004D5701"/>
    <w:rsid w:val="004D6F13"/>
    <w:rsid w:val="004D7578"/>
    <w:rsid w:val="004D7ACC"/>
    <w:rsid w:val="004D7E1A"/>
    <w:rsid w:val="004D7F90"/>
    <w:rsid w:val="004E0765"/>
    <w:rsid w:val="004E2E9F"/>
    <w:rsid w:val="004E470A"/>
    <w:rsid w:val="004E578A"/>
    <w:rsid w:val="004E5E37"/>
    <w:rsid w:val="004E64CA"/>
    <w:rsid w:val="004E651A"/>
    <w:rsid w:val="004E6E6F"/>
    <w:rsid w:val="004F1C07"/>
    <w:rsid w:val="004F2456"/>
    <w:rsid w:val="004F2EEE"/>
    <w:rsid w:val="004F3E58"/>
    <w:rsid w:val="004F6E44"/>
    <w:rsid w:val="005031A9"/>
    <w:rsid w:val="00504F95"/>
    <w:rsid w:val="0050714E"/>
    <w:rsid w:val="00510E03"/>
    <w:rsid w:val="00511359"/>
    <w:rsid w:val="005118B4"/>
    <w:rsid w:val="00513553"/>
    <w:rsid w:val="005137C0"/>
    <w:rsid w:val="00514AC9"/>
    <w:rsid w:val="005154C8"/>
    <w:rsid w:val="00515980"/>
    <w:rsid w:val="00515B8C"/>
    <w:rsid w:val="00522B47"/>
    <w:rsid w:val="005232DE"/>
    <w:rsid w:val="005271F7"/>
    <w:rsid w:val="00527ADF"/>
    <w:rsid w:val="00530F12"/>
    <w:rsid w:val="00533AE6"/>
    <w:rsid w:val="00534975"/>
    <w:rsid w:val="0053520B"/>
    <w:rsid w:val="00535E81"/>
    <w:rsid w:val="00540A5D"/>
    <w:rsid w:val="00541F8A"/>
    <w:rsid w:val="00542C26"/>
    <w:rsid w:val="00543FA7"/>
    <w:rsid w:val="00544762"/>
    <w:rsid w:val="00544EAD"/>
    <w:rsid w:val="00545ADF"/>
    <w:rsid w:val="0055032A"/>
    <w:rsid w:val="0055244D"/>
    <w:rsid w:val="00552F08"/>
    <w:rsid w:val="005531D9"/>
    <w:rsid w:val="00554327"/>
    <w:rsid w:val="005546D5"/>
    <w:rsid w:val="00555FBF"/>
    <w:rsid w:val="00556A11"/>
    <w:rsid w:val="00557F55"/>
    <w:rsid w:val="00560381"/>
    <w:rsid w:val="0056093A"/>
    <w:rsid w:val="005630A0"/>
    <w:rsid w:val="00563EDB"/>
    <w:rsid w:val="00564A32"/>
    <w:rsid w:val="00564E58"/>
    <w:rsid w:val="0056572C"/>
    <w:rsid w:val="00565BE2"/>
    <w:rsid w:val="00567B08"/>
    <w:rsid w:val="00571F18"/>
    <w:rsid w:val="00572211"/>
    <w:rsid w:val="00572CB0"/>
    <w:rsid w:val="005736CF"/>
    <w:rsid w:val="0057372C"/>
    <w:rsid w:val="0057407C"/>
    <w:rsid w:val="005741BC"/>
    <w:rsid w:val="00575623"/>
    <w:rsid w:val="00576751"/>
    <w:rsid w:val="00576AF2"/>
    <w:rsid w:val="00576C79"/>
    <w:rsid w:val="00580137"/>
    <w:rsid w:val="00581ABD"/>
    <w:rsid w:val="005826B6"/>
    <w:rsid w:val="005866FE"/>
    <w:rsid w:val="00590050"/>
    <w:rsid w:val="005901F5"/>
    <w:rsid w:val="00592C53"/>
    <w:rsid w:val="00592F86"/>
    <w:rsid w:val="0059342D"/>
    <w:rsid w:val="00595F53"/>
    <w:rsid w:val="005A249B"/>
    <w:rsid w:val="005A38B8"/>
    <w:rsid w:val="005A6913"/>
    <w:rsid w:val="005A6ABC"/>
    <w:rsid w:val="005A7D01"/>
    <w:rsid w:val="005B0D32"/>
    <w:rsid w:val="005B3B7F"/>
    <w:rsid w:val="005B4051"/>
    <w:rsid w:val="005B58C3"/>
    <w:rsid w:val="005B70D2"/>
    <w:rsid w:val="005C0867"/>
    <w:rsid w:val="005C3016"/>
    <w:rsid w:val="005C357A"/>
    <w:rsid w:val="005C37D1"/>
    <w:rsid w:val="005C7549"/>
    <w:rsid w:val="005D0BF3"/>
    <w:rsid w:val="005D2DBB"/>
    <w:rsid w:val="005D2F6F"/>
    <w:rsid w:val="005D51DC"/>
    <w:rsid w:val="005D68E9"/>
    <w:rsid w:val="005D7351"/>
    <w:rsid w:val="005E046B"/>
    <w:rsid w:val="005E05B8"/>
    <w:rsid w:val="005E2AD5"/>
    <w:rsid w:val="005E68CF"/>
    <w:rsid w:val="005F4C67"/>
    <w:rsid w:val="005F72BF"/>
    <w:rsid w:val="00602CAB"/>
    <w:rsid w:val="00602E72"/>
    <w:rsid w:val="006052CA"/>
    <w:rsid w:val="00606894"/>
    <w:rsid w:val="00614AEB"/>
    <w:rsid w:val="00620F75"/>
    <w:rsid w:val="0062119C"/>
    <w:rsid w:val="006218DE"/>
    <w:rsid w:val="0062375B"/>
    <w:rsid w:val="00624059"/>
    <w:rsid w:val="00625319"/>
    <w:rsid w:val="0062643E"/>
    <w:rsid w:val="00631126"/>
    <w:rsid w:val="00631DFE"/>
    <w:rsid w:val="00633509"/>
    <w:rsid w:val="00634EC0"/>
    <w:rsid w:val="00636AF8"/>
    <w:rsid w:val="0063740A"/>
    <w:rsid w:val="00644C1A"/>
    <w:rsid w:val="00644CB2"/>
    <w:rsid w:val="00646662"/>
    <w:rsid w:val="0064670F"/>
    <w:rsid w:val="00646BB6"/>
    <w:rsid w:val="006513E6"/>
    <w:rsid w:val="00651F13"/>
    <w:rsid w:val="00651F8D"/>
    <w:rsid w:val="00653127"/>
    <w:rsid w:val="0065437C"/>
    <w:rsid w:val="00660EEF"/>
    <w:rsid w:val="00661E3E"/>
    <w:rsid w:val="006626AE"/>
    <w:rsid w:val="00664368"/>
    <w:rsid w:val="00665FFA"/>
    <w:rsid w:val="0066722D"/>
    <w:rsid w:val="00671267"/>
    <w:rsid w:val="006736C2"/>
    <w:rsid w:val="00674091"/>
    <w:rsid w:val="006746C2"/>
    <w:rsid w:val="00676E28"/>
    <w:rsid w:val="00677205"/>
    <w:rsid w:val="00677AC6"/>
    <w:rsid w:val="00681023"/>
    <w:rsid w:val="006845D8"/>
    <w:rsid w:val="006847B5"/>
    <w:rsid w:val="00684C06"/>
    <w:rsid w:val="00685551"/>
    <w:rsid w:val="006917CF"/>
    <w:rsid w:val="00691ECE"/>
    <w:rsid w:val="0069411C"/>
    <w:rsid w:val="00695710"/>
    <w:rsid w:val="00696C5E"/>
    <w:rsid w:val="006A0C46"/>
    <w:rsid w:val="006A5583"/>
    <w:rsid w:val="006A5C35"/>
    <w:rsid w:val="006A754B"/>
    <w:rsid w:val="006B081A"/>
    <w:rsid w:val="006B0A98"/>
    <w:rsid w:val="006B0B5F"/>
    <w:rsid w:val="006B3B5A"/>
    <w:rsid w:val="006B42EF"/>
    <w:rsid w:val="006B5771"/>
    <w:rsid w:val="006B5C82"/>
    <w:rsid w:val="006B6267"/>
    <w:rsid w:val="006B722E"/>
    <w:rsid w:val="006B736A"/>
    <w:rsid w:val="006C1234"/>
    <w:rsid w:val="006C485A"/>
    <w:rsid w:val="006C570D"/>
    <w:rsid w:val="006C5A0C"/>
    <w:rsid w:val="006D3C90"/>
    <w:rsid w:val="006D62F6"/>
    <w:rsid w:val="006D69E7"/>
    <w:rsid w:val="006E0A9F"/>
    <w:rsid w:val="006E189F"/>
    <w:rsid w:val="006E3ED2"/>
    <w:rsid w:val="006E48E6"/>
    <w:rsid w:val="006E5A06"/>
    <w:rsid w:val="006E66A9"/>
    <w:rsid w:val="006E78B7"/>
    <w:rsid w:val="006E7ACC"/>
    <w:rsid w:val="006F0115"/>
    <w:rsid w:val="006F0255"/>
    <w:rsid w:val="006F30C3"/>
    <w:rsid w:val="006F4045"/>
    <w:rsid w:val="006F4B6C"/>
    <w:rsid w:val="006F511B"/>
    <w:rsid w:val="006F7A16"/>
    <w:rsid w:val="00700283"/>
    <w:rsid w:val="00701042"/>
    <w:rsid w:val="007039D4"/>
    <w:rsid w:val="00704491"/>
    <w:rsid w:val="007067EA"/>
    <w:rsid w:val="00706A57"/>
    <w:rsid w:val="00706F4D"/>
    <w:rsid w:val="00712D73"/>
    <w:rsid w:val="00713E3B"/>
    <w:rsid w:val="00714524"/>
    <w:rsid w:val="00714688"/>
    <w:rsid w:val="00714FF0"/>
    <w:rsid w:val="00715C47"/>
    <w:rsid w:val="00715F73"/>
    <w:rsid w:val="007178D5"/>
    <w:rsid w:val="00717FBB"/>
    <w:rsid w:val="007212DC"/>
    <w:rsid w:val="007258BB"/>
    <w:rsid w:val="007306EE"/>
    <w:rsid w:val="00732456"/>
    <w:rsid w:val="007329C3"/>
    <w:rsid w:val="007335AC"/>
    <w:rsid w:val="00733AC3"/>
    <w:rsid w:val="007341BE"/>
    <w:rsid w:val="00736ADB"/>
    <w:rsid w:val="00737828"/>
    <w:rsid w:val="007478DA"/>
    <w:rsid w:val="00747DEE"/>
    <w:rsid w:val="0075083C"/>
    <w:rsid w:val="0075148D"/>
    <w:rsid w:val="0075336F"/>
    <w:rsid w:val="00755523"/>
    <w:rsid w:val="00755DC0"/>
    <w:rsid w:val="00755FF8"/>
    <w:rsid w:val="00760298"/>
    <w:rsid w:val="0076148C"/>
    <w:rsid w:val="007625A9"/>
    <w:rsid w:val="00764851"/>
    <w:rsid w:val="00767246"/>
    <w:rsid w:val="00767B2A"/>
    <w:rsid w:val="00775D42"/>
    <w:rsid w:val="007809DF"/>
    <w:rsid w:val="00781C07"/>
    <w:rsid w:val="00782A4C"/>
    <w:rsid w:val="00783E6E"/>
    <w:rsid w:val="007842DF"/>
    <w:rsid w:val="007854C8"/>
    <w:rsid w:val="0078671F"/>
    <w:rsid w:val="007915B6"/>
    <w:rsid w:val="00792258"/>
    <w:rsid w:val="00792BC9"/>
    <w:rsid w:val="0079362E"/>
    <w:rsid w:val="00795FF9"/>
    <w:rsid w:val="00797061"/>
    <w:rsid w:val="007A0890"/>
    <w:rsid w:val="007A1F9F"/>
    <w:rsid w:val="007A2167"/>
    <w:rsid w:val="007A24BA"/>
    <w:rsid w:val="007A2CD9"/>
    <w:rsid w:val="007A348F"/>
    <w:rsid w:val="007A41DE"/>
    <w:rsid w:val="007B69F5"/>
    <w:rsid w:val="007C005C"/>
    <w:rsid w:val="007C0B80"/>
    <w:rsid w:val="007C18F9"/>
    <w:rsid w:val="007C2ABA"/>
    <w:rsid w:val="007C392E"/>
    <w:rsid w:val="007C55A4"/>
    <w:rsid w:val="007C5E92"/>
    <w:rsid w:val="007C657C"/>
    <w:rsid w:val="007C6FE0"/>
    <w:rsid w:val="007D07B4"/>
    <w:rsid w:val="007D1B28"/>
    <w:rsid w:val="007D30F6"/>
    <w:rsid w:val="007D388C"/>
    <w:rsid w:val="007D601C"/>
    <w:rsid w:val="007D641A"/>
    <w:rsid w:val="007D68EC"/>
    <w:rsid w:val="007D7388"/>
    <w:rsid w:val="007E0812"/>
    <w:rsid w:val="007E27AC"/>
    <w:rsid w:val="007E2863"/>
    <w:rsid w:val="007E3701"/>
    <w:rsid w:val="007E3CD5"/>
    <w:rsid w:val="007E47C2"/>
    <w:rsid w:val="007E4E71"/>
    <w:rsid w:val="007F0F8A"/>
    <w:rsid w:val="007F1774"/>
    <w:rsid w:val="007F27B4"/>
    <w:rsid w:val="007F2C7F"/>
    <w:rsid w:val="007F58A9"/>
    <w:rsid w:val="007F7A3C"/>
    <w:rsid w:val="00803315"/>
    <w:rsid w:val="0080398A"/>
    <w:rsid w:val="008053F7"/>
    <w:rsid w:val="0081282C"/>
    <w:rsid w:val="008128A5"/>
    <w:rsid w:val="00814BD0"/>
    <w:rsid w:val="00814E62"/>
    <w:rsid w:val="008204FD"/>
    <w:rsid w:val="00822F6F"/>
    <w:rsid w:val="00823DAE"/>
    <w:rsid w:val="0082585D"/>
    <w:rsid w:val="00826893"/>
    <w:rsid w:val="00826E47"/>
    <w:rsid w:val="008278E6"/>
    <w:rsid w:val="00835179"/>
    <w:rsid w:val="008359FC"/>
    <w:rsid w:val="00835D72"/>
    <w:rsid w:val="0084027B"/>
    <w:rsid w:val="00842E93"/>
    <w:rsid w:val="00842F94"/>
    <w:rsid w:val="0084314C"/>
    <w:rsid w:val="008448BE"/>
    <w:rsid w:val="00846968"/>
    <w:rsid w:val="008470B0"/>
    <w:rsid w:val="00847562"/>
    <w:rsid w:val="00847C4A"/>
    <w:rsid w:val="00851F0D"/>
    <w:rsid w:val="00854D39"/>
    <w:rsid w:val="00855309"/>
    <w:rsid w:val="00857238"/>
    <w:rsid w:val="0086020B"/>
    <w:rsid w:val="00861730"/>
    <w:rsid w:val="00861F9D"/>
    <w:rsid w:val="008626BB"/>
    <w:rsid w:val="0086397C"/>
    <w:rsid w:val="00866861"/>
    <w:rsid w:val="00867974"/>
    <w:rsid w:val="00871B4C"/>
    <w:rsid w:val="008739B3"/>
    <w:rsid w:val="00874DD0"/>
    <w:rsid w:val="0087692E"/>
    <w:rsid w:val="00876CD3"/>
    <w:rsid w:val="00891D2D"/>
    <w:rsid w:val="00892AE5"/>
    <w:rsid w:val="008947EA"/>
    <w:rsid w:val="008A1CF6"/>
    <w:rsid w:val="008A501B"/>
    <w:rsid w:val="008A6121"/>
    <w:rsid w:val="008A734D"/>
    <w:rsid w:val="008B2546"/>
    <w:rsid w:val="008B355D"/>
    <w:rsid w:val="008B3E37"/>
    <w:rsid w:val="008B4329"/>
    <w:rsid w:val="008B5122"/>
    <w:rsid w:val="008B5154"/>
    <w:rsid w:val="008B530E"/>
    <w:rsid w:val="008B5B19"/>
    <w:rsid w:val="008B5D42"/>
    <w:rsid w:val="008B6603"/>
    <w:rsid w:val="008B672E"/>
    <w:rsid w:val="008B6EE2"/>
    <w:rsid w:val="008C105C"/>
    <w:rsid w:val="008C1231"/>
    <w:rsid w:val="008C2B52"/>
    <w:rsid w:val="008C2C67"/>
    <w:rsid w:val="008C2E04"/>
    <w:rsid w:val="008C33D1"/>
    <w:rsid w:val="008C39DB"/>
    <w:rsid w:val="008C6EC6"/>
    <w:rsid w:val="008C7CD9"/>
    <w:rsid w:val="008D40A2"/>
    <w:rsid w:val="008D4F44"/>
    <w:rsid w:val="008E1DE5"/>
    <w:rsid w:val="008E2E0D"/>
    <w:rsid w:val="008E4BA2"/>
    <w:rsid w:val="008E5537"/>
    <w:rsid w:val="008F2649"/>
    <w:rsid w:val="008F2A20"/>
    <w:rsid w:val="008F35F3"/>
    <w:rsid w:val="008F58B4"/>
    <w:rsid w:val="008F5EBF"/>
    <w:rsid w:val="008F6629"/>
    <w:rsid w:val="00900DD4"/>
    <w:rsid w:val="0090267A"/>
    <w:rsid w:val="00902C2D"/>
    <w:rsid w:val="00906D41"/>
    <w:rsid w:val="00907031"/>
    <w:rsid w:val="009112A1"/>
    <w:rsid w:val="009117D7"/>
    <w:rsid w:val="00911849"/>
    <w:rsid w:val="00912CAC"/>
    <w:rsid w:val="00912F99"/>
    <w:rsid w:val="00914179"/>
    <w:rsid w:val="00916BA4"/>
    <w:rsid w:val="00917258"/>
    <w:rsid w:val="00917537"/>
    <w:rsid w:val="0092127B"/>
    <w:rsid w:val="0092294A"/>
    <w:rsid w:val="0092640C"/>
    <w:rsid w:val="0093138D"/>
    <w:rsid w:val="00931B39"/>
    <w:rsid w:val="00932815"/>
    <w:rsid w:val="00937FE1"/>
    <w:rsid w:val="00940079"/>
    <w:rsid w:val="009414F9"/>
    <w:rsid w:val="009420C1"/>
    <w:rsid w:val="009429BB"/>
    <w:rsid w:val="009437E1"/>
    <w:rsid w:val="00947A81"/>
    <w:rsid w:val="00947CB5"/>
    <w:rsid w:val="00951BE0"/>
    <w:rsid w:val="0095323E"/>
    <w:rsid w:val="00956C80"/>
    <w:rsid w:val="00956ED0"/>
    <w:rsid w:val="00960DDC"/>
    <w:rsid w:val="009615E8"/>
    <w:rsid w:val="00962B3F"/>
    <w:rsid w:val="00965050"/>
    <w:rsid w:val="009669C8"/>
    <w:rsid w:val="00970CD9"/>
    <w:rsid w:val="0097299E"/>
    <w:rsid w:val="00972FDD"/>
    <w:rsid w:val="009734DD"/>
    <w:rsid w:val="00974C97"/>
    <w:rsid w:val="009754FB"/>
    <w:rsid w:val="00976211"/>
    <w:rsid w:val="00977A1E"/>
    <w:rsid w:val="0098129C"/>
    <w:rsid w:val="00981CB0"/>
    <w:rsid w:val="0098412E"/>
    <w:rsid w:val="0098625E"/>
    <w:rsid w:val="00990E97"/>
    <w:rsid w:val="00991B5A"/>
    <w:rsid w:val="00991D53"/>
    <w:rsid w:val="00991E39"/>
    <w:rsid w:val="00992E30"/>
    <w:rsid w:val="0099445D"/>
    <w:rsid w:val="00995623"/>
    <w:rsid w:val="00995A62"/>
    <w:rsid w:val="009A0046"/>
    <w:rsid w:val="009A068E"/>
    <w:rsid w:val="009A3D4D"/>
    <w:rsid w:val="009A3F1E"/>
    <w:rsid w:val="009A6456"/>
    <w:rsid w:val="009A6CAA"/>
    <w:rsid w:val="009A73BB"/>
    <w:rsid w:val="009B0988"/>
    <w:rsid w:val="009B0C97"/>
    <w:rsid w:val="009B26A2"/>
    <w:rsid w:val="009B66C9"/>
    <w:rsid w:val="009B752F"/>
    <w:rsid w:val="009C09EB"/>
    <w:rsid w:val="009C0FBA"/>
    <w:rsid w:val="009C502A"/>
    <w:rsid w:val="009C64A4"/>
    <w:rsid w:val="009D126F"/>
    <w:rsid w:val="009D149A"/>
    <w:rsid w:val="009D30DB"/>
    <w:rsid w:val="009D3612"/>
    <w:rsid w:val="009D370A"/>
    <w:rsid w:val="009D52CE"/>
    <w:rsid w:val="009D53D6"/>
    <w:rsid w:val="009D643E"/>
    <w:rsid w:val="009D65F7"/>
    <w:rsid w:val="009D71B2"/>
    <w:rsid w:val="009E04C9"/>
    <w:rsid w:val="009E07A4"/>
    <w:rsid w:val="009E23AD"/>
    <w:rsid w:val="009E25BE"/>
    <w:rsid w:val="009E2A39"/>
    <w:rsid w:val="009E3FDD"/>
    <w:rsid w:val="009E4036"/>
    <w:rsid w:val="009E5CF5"/>
    <w:rsid w:val="009E76D7"/>
    <w:rsid w:val="009E79FE"/>
    <w:rsid w:val="009F095D"/>
    <w:rsid w:val="009F14CC"/>
    <w:rsid w:val="009F3DB8"/>
    <w:rsid w:val="009F42BD"/>
    <w:rsid w:val="009F5291"/>
    <w:rsid w:val="009F52C0"/>
    <w:rsid w:val="00A00002"/>
    <w:rsid w:val="00A00F65"/>
    <w:rsid w:val="00A0102A"/>
    <w:rsid w:val="00A0309C"/>
    <w:rsid w:val="00A03408"/>
    <w:rsid w:val="00A0472A"/>
    <w:rsid w:val="00A047C9"/>
    <w:rsid w:val="00A04AB2"/>
    <w:rsid w:val="00A05415"/>
    <w:rsid w:val="00A07A97"/>
    <w:rsid w:val="00A13B39"/>
    <w:rsid w:val="00A14A26"/>
    <w:rsid w:val="00A15078"/>
    <w:rsid w:val="00A15337"/>
    <w:rsid w:val="00A166C0"/>
    <w:rsid w:val="00A2455D"/>
    <w:rsid w:val="00A25330"/>
    <w:rsid w:val="00A2564E"/>
    <w:rsid w:val="00A25AEC"/>
    <w:rsid w:val="00A278B2"/>
    <w:rsid w:val="00A308BE"/>
    <w:rsid w:val="00A30B91"/>
    <w:rsid w:val="00A3161E"/>
    <w:rsid w:val="00A333DA"/>
    <w:rsid w:val="00A33647"/>
    <w:rsid w:val="00A338F4"/>
    <w:rsid w:val="00A33E6B"/>
    <w:rsid w:val="00A4257F"/>
    <w:rsid w:val="00A43B3B"/>
    <w:rsid w:val="00A43B7D"/>
    <w:rsid w:val="00A45492"/>
    <w:rsid w:val="00A45694"/>
    <w:rsid w:val="00A46497"/>
    <w:rsid w:val="00A46997"/>
    <w:rsid w:val="00A4749B"/>
    <w:rsid w:val="00A47834"/>
    <w:rsid w:val="00A47E17"/>
    <w:rsid w:val="00A52667"/>
    <w:rsid w:val="00A53A35"/>
    <w:rsid w:val="00A55F57"/>
    <w:rsid w:val="00A615A1"/>
    <w:rsid w:val="00A62ED2"/>
    <w:rsid w:val="00A64A67"/>
    <w:rsid w:val="00A64E1F"/>
    <w:rsid w:val="00A653D5"/>
    <w:rsid w:val="00A7004B"/>
    <w:rsid w:val="00A70FA9"/>
    <w:rsid w:val="00A7319D"/>
    <w:rsid w:val="00A74B98"/>
    <w:rsid w:val="00A74C4B"/>
    <w:rsid w:val="00A75405"/>
    <w:rsid w:val="00A75BC1"/>
    <w:rsid w:val="00A761D0"/>
    <w:rsid w:val="00A7757E"/>
    <w:rsid w:val="00A77FBF"/>
    <w:rsid w:val="00A80BDB"/>
    <w:rsid w:val="00A8205B"/>
    <w:rsid w:val="00A8451D"/>
    <w:rsid w:val="00A867BD"/>
    <w:rsid w:val="00A86EA6"/>
    <w:rsid w:val="00A873DF"/>
    <w:rsid w:val="00A90911"/>
    <w:rsid w:val="00A91665"/>
    <w:rsid w:val="00A92F97"/>
    <w:rsid w:val="00A95EF1"/>
    <w:rsid w:val="00AA6277"/>
    <w:rsid w:val="00AA6657"/>
    <w:rsid w:val="00AB3B49"/>
    <w:rsid w:val="00AB64AD"/>
    <w:rsid w:val="00AC099E"/>
    <w:rsid w:val="00AC2723"/>
    <w:rsid w:val="00AC3BA4"/>
    <w:rsid w:val="00AC4129"/>
    <w:rsid w:val="00AC5E4D"/>
    <w:rsid w:val="00AD4649"/>
    <w:rsid w:val="00AD5365"/>
    <w:rsid w:val="00AD5C12"/>
    <w:rsid w:val="00AD7F0E"/>
    <w:rsid w:val="00AD7F66"/>
    <w:rsid w:val="00AE002B"/>
    <w:rsid w:val="00AE1C56"/>
    <w:rsid w:val="00AE486D"/>
    <w:rsid w:val="00AE59C6"/>
    <w:rsid w:val="00AE6D20"/>
    <w:rsid w:val="00AE7083"/>
    <w:rsid w:val="00AE75D2"/>
    <w:rsid w:val="00AE7D10"/>
    <w:rsid w:val="00AF0A41"/>
    <w:rsid w:val="00AF51BE"/>
    <w:rsid w:val="00AF7546"/>
    <w:rsid w:val="00AF75C3"/>
    <w:rsid w:val="00AF78C2"/>
    <w:rsid w:val="00B01F30"/>
    <w:rsid w:val="00B04455"/>
    <w:rsid w:val="00B048AA"/>
    <w:rsid w:val="00B04FCB"/>
    <w:rsid w:val="00B07B69"/>
    <w:rsid w:val="00B146D9"/>
    <w:rsid w:val="00B20421"/>
    <w:rsid w:val="00B20427"/>
    <w:rsid w:val="00B23746"/>
    <w:rsid w:val="00B25E72"/>
    <w:rsid w:val="00B26F71"/>
    <w:rsid w:val="00B27791"/>
    <w:rsid w:val="00B3135C"/>
    <w:rsid w:val="00B33E71"/>
    <w:rsid w:val="00B3537D"/>
    <w:rsid w:val="00B35CA1"/>
    <w:rsid w:val="00B401EB"/>
    <w:rsid w:val="00B4168E"/>
    <w:rsid w:val="00B41A27"/>
    <w:rsid w:val="00B41E27"/>
    <w:rsid w:val="00B42714"/>
    <w:rsid w:val="00B46A02"/>
    <w:rsid w:val="00B50016"/>
    <w:rsid w:val="00B506C7"/>
    <w:rsid w:val="00B51318"/>
    <w:rsid w:val="00B54485"/>
    <w:rsid w:val="00B54DA1"/>
    <w:rsid w:val="00B55AB0"/>
    <w:rsid w:val="00B57492"/>
    <w:rsid w:val="00B62C99"/>
    <w:rsid w:val="00B63144"/>
    <w:rsid w:val="00B65F9C"/>
    <w:rsid w:val="00B6604D"/>
    <w:rsid w:val="00B67893"/>
    <w:rsid w:val="00B72CE1"/>
    <w:rsid w:val="00B75F6B"/>
    <w:rsid w:val="00B76CDF"/>
    <w:rsid w:val="00B775C2"/>
    <w:rsid w:val="00B802A2"/>
    <w:rsid w:val="00B802B4"/>
    <w:rsid w:val="00B815BC"/>
    <w:rsid w:val="00B822B3"/>
    <w:rsid w:val="00B83CAE"/>
    <w:rsid w:val="00B83F49"/>
    <w:rsid w:val="00B864A3"/>
    <w:rsid w:val="00B86D21"/>
    <w:rsid w:val="00B90E2F"/>
    <w:rsid w:val="00B91533"/>
    <w:rsid w:val="00B92C34"/>
    <w:rsid w:val="00B934BC"/>
    <w:rsid w:val="00B93ADF"/>
    <w:rsid w:val="00B9676F"/>
    <w:rsid w:val="00B96F5E"/>
    <w:rsid w:val="00B97AF7"/>
    <w:rsid w:val="00B97D37"/>
    <w:rsid w:val="00BA2815"/>
    <w:rsid w:val="00BA3F5F"/>
    <w:rsid w:val="00BA45B2"/>
    <w:rsid w:val="00BA6FBA"/>
    <w:rsid w:val="00BA7004"/>
    <w:rsid w:val="00BB00A2"/>
    <w:rsid w:val="00BB1F2D"/>
    <w:rsid w:val="00BB4549"/>
    <w:rsid w:val="00BB49DA"/>
    <w:rsid w:val="00BB73AC"/>
    <w:rsid w:val="00BB7620"/>
    <w:rsid w:val="00BC00EB"/>
    <w:rsid w:val="00BC03FB"/>
    <w:rsid w:val="00BC087A"/>
    <w:rsid w:val="00BC12E7"/>
    <w:rsid w:val="00BC245D"/>
    <w:rsid w:val="00BC50D7"/>
    <w:rsid w:val="00BC5723"/>
    <w:rsid w:val="00BC6F61"/>
    <w:rsid w:val="00BD1B2D"/>
    <w:rsid w:val="00BD221F"/>
    <w:rsid w:val="00BD2927"/>
    <w:rsid w:val="00BD57EC"/>
    <w:rsid w:val="00BD60F6"/>
    <w:rsid w:val="00BD71DE"/>
    <w:rsid w:val="00BE46F8"/>
    <w:rsid w:val="00BE49BA"/>
    <w:rsid w:val="00BE4EC0"/>
    <w:rsid w:val="00BF08A5"/>
    <w:rsid w:val="00BF1F1D"/>
    <w:rsid w:val="00BF3F33"/>
    <w:rsid w:val="00BF45E9"/>
    <w:rsid w:val="00BF7EB1"/>
    <w:rsid w:val="00C0059B"/>
    <w:rsid w:val="00C00FA6"/>
    <w:rsid w:val="00C01DEA"/>
    <w:rsid w:val="00C02D43"/>
    <w:rsid w:val="00C02E54"/>
    <w:rsid w:val="00C05BB5"/>
    <w:rsid w:val="00C062DD"/>
    <w:rsid w:val="00C073F0"/>
    <w:rsid w:val="00C07900"/>
    <w:rsid w:val="00C1175C"/>
    <w:rsid w:val="00C14816"/>
    <w:rsid w:val="00C1549D"/>
    <w:rsid w:val="00C15A51"/>
    <w:rsid w:val="00C16C29"/>
    <w:rsid w:val="00C2054A"/>
    <w:rsid w:val="00C225E0"/>
    <w:rsid w:val="00C242B4"/>
    <w:rsid w:val="00C24982"/>
    <w:rsid w:val="00C258A5"/>
    <w:rsid w:val="00C266EE"/>
    <w:rsid w:val="00C269E4"/>
    <w:rsid w:val="00C3125B"/>
    <w:rsid w:val="00C343B9"/>
    <w:rsid w:val="00C36FF1"/>
    <w:rsid w:val="00C400E3"/>
    <w:rsid w:val="00C4181A"/>
    <w:rsid w:val="00C42372"/>
    <w:rsid w:val="00C42ECD"/>
    <w:rsid w:val="00C436BC"/>
    <w:rsid w:val="00C4438E"/>
    <w:rsid w:val="00C4453F"/>
    <w:rsid w:val="00C4494C"/>
    <w:rsid w:val="00C47081"/>
    <w:rsid w:val="00C52E21"/>
    <w:rsid w:val="00C53999"/>
    <w:rsid w:val="00C541D5"/>
    <w:rsid w:val="00C578DD"/>
    <w:rsid w:val="00C605F0"/>
    <w:rsid w:val="00C60CAA"/>
    <w:rsid w:val="00C6258E"/>
    <w:rsid w:val="00C627CB"/>
    <w:rsid w:val="00C65F40"/>
    <w:rsid w:val="00C67109"/>
    <w:rsid w:val="00C67B1E"/>
    <w:rsid w:val="00C70F67"/>
    <w:rsid w:val="00C71CF1"/>
    <w:rsid w:val="00C71E4C"/>
    <w:rsid w:val="00C72BE5"/>
    <w:rsid w:val="00C7422B"/>
    <w:rsid w:val="00C74ECF"/>
    <w:rsid w:val="00C75CD7"/>
    <w:rsid w:val="00C769AF"/>
    <w:rsid w:val="00C82BF7"/>
    <w:rsid w:val="00C84AE4"/>
    <w:rsid w:val="00C8518D"/>
    <w:rsid w:val="00C86428"/>
    <w:rsid w:val="00C870F4"/>
    <w:rsid w:val="00C910BB"/>
    <w:rsid w:val="00C933A2"/>
    <w:rsid w:val="00C93DC6"/>
    <w:rsid w:val="00C964AF"/>
    <w:rsid w:val="00C96955"/>
    <w:rsid w:val="00C96EDE"/>
    <w:rsid w:val="00C97173"/>
    <w:rsid w:val="00C97D7C"/>
    <w:rsid w:val="00C97F5E"/>
    <w:rsid w:val="00CA3222"/>
    <w:rsid w:val="00CA3574"/>
    <w:rsid w:val="00CA3B5D"/>
    <w:rsid w:val="00CA3EA0"/>
    <w:rsid w:val="00CA75A5"/>
    <w:rsid w:val="00CA793B"/>
    <w:rsid w:val="00CB0470"/>
    <w:rsid w:val="00CB21A3"/>
    <w:rsid w:val="00CB3B90"/>
    <w:rsid w:val="00CB3E2A"/>
    <w:rsid w:val="00CB50B5"/>
    <w:rsid w:val="00CB573B"/>
    <w:rsid w:val="00CB5FF3"/>
    <w:rsid w:val="00CB73FB"/>
    <w:rsid w:val="00CB7574"/>
    <w:rsid w:val="00CC141C"/>
    <w:rsid w:val="00CC1D12"/>
    <w:rsid w:val="00CC3611"/>
    <w:rsid w:val="00CC3AE4"/>
    <w:rsid w:val="00CC75EE"/>
    <w:rsid w:val="00CC7CB0"/>
    <w:rsid w:val="00CD0AF2"/>
    <w:rsid w:val="00CD0D4B"/>
    <w:rsid w:val="00CD3859"/>
    <w:rsid w:val="00CD42AD"/>
    <w:rsid w:val="00CD4D63"/>
    <w:rsid w:val="00CD4D6E"/>
    <w:rsid w:val="00CD5D9F"/>
    <w:rsid w:val="00CD6465"/>
    <w:rsid w:val="00CD67D4"/>
    <w:rsid w:val="00CD6CBD"/>
    <w:rsid w:val="00CD7285"/>
    <w:rsid w:val="00CD7904"/>
    <w:rsid w:val="00CD7F98"/>
    <w:rsid w:val="00CE022D"/>
    <w:rsid w:val="00CE1B3A"/>
    <w:rsid w:val="00CE5241"/>
    <w:rsid w:val="00CE63FE"/>
    <w:rsid w:val="00CE7088"/>
    <w:rsid w:val="00CE7F3A"/>
    <w:rsid w:val="00CF0DEC"/>
    <w:rsid w:val="00CF0E08"/>
    <w:rsid w:val="00CF26C7"/>
    <w:rsid w:val="00CF26F1"/>
    <w:rsid w:val="00CF274D"/>
    <w:rsid w:val="00CF2BC6"/>
    <w:rsid w:val="00CF6B66"/>
    <w:rsid w:val="00CF6D2D"/>
    <w:rsid w:val="00D00C32"/>
    <w:rsid w:val="00D01045"/>
    <w:rsid w:val="00D01DFE"/>
    <w:rsid w:val="00D03712"/>
    <w:rsid w:val="00D03A25"/>
    <w:rsid w:val="00D03FC4"/>
    <w:rsid w:val="00D06ADD"/>
    <w:rsid w:val="00D0728E"/>
    <w:rsid w:val="00D07F1B"/>
    <w:rsid w:val="00D10334"/>
    <w:rsid w:val="00D143D6"/>
    <w:rsid w:val="00D14904"/>
    <w:rsid w:val="00D151DC"/>
    <w:rsid w:val="00D1594A"/>
    <w:rsid w:val="00D15DFF"/>
    <w:rsid w:val="00D1653F"/>
    <w:rsid w:val="00D16D1B"/>
    <w:rsid w:val="00D215F0"/>
    <w:rsid w:val="00D21BF4"/>
    <w:rsid w:val="00D2380F"/>
    <w:rsid w:val="00D23AD4"/>
    <w:rsid w:val="00D33E3E"/>
    <w:rsid w:val="00D34B1E"/>
    <w:rsid w:val="00D34CA9"/>
    <w:rsid w:val="00D35124"/>
    <w:rsid w:val="00D35AD8"/>
    <w:rsid w:val="00D35F02"/>
    <w:rsid w:val="00D36740"/>
    <w:rsid w:val="00D376D0"/>
    <w:rsid w:val="00D404BB"/>
    <w:rsid w:val="00D40632"/>
    <w:rsid w:val="00D420A6"/>
    <w:rsid w:val="00D43CC8"/>
    <w:rsid w:val="00D4570B"/>
    <w:rsid w:val="00D5023C"/>
    <w:rsid w:val="00D53663"/>
    <w:rsid w:val="00D54255"/>
    <w:rsid w:val="00D54810"/>
    <w:rsid w:val="00D564B6"/>
    <w:rsid w:val="00D564ED"/>
    <w:rsid w:val="00D60B0F"/>
    <w:rsid w:val="00D60BF3"/>
    <w:rsid w:val="00D615D9"/>
    <w:rsid w:val="00D61939"/>
    <w:rsid w:val="00D62842"/>
    <w:rsid w:val="00D63937"/>
    <w:rsid w:val="00D64CD1"/>
    <w:rsid w:val="00D64D1E"/>
    <w:rsid w:val="00D64EEE"/>
    <w:rsid w:val="00D671A0"/>
    <w:rsid w:val="00D721DF"/>
    <w:rsid w:val="00D753CF"/>
    <w:rsid w:val="00D76700"/>
    <w:rsid w:val="00D8083E"/>
    <w:rsid w:val="00D818FA"/>
    <w:rsid w:val="00D819F5"/>
    <w:rsid w:val="00D82728"/>
    <w:rsid w:val="00D82E85"/>
    <w:rsid w:val="00D84B48"/>
    <w:rsid w:val="00D8767A"/>
    <w:rsid w:val="00D91EDE"/>
    <w:rsid w:val="00D92F03"/>
    <w:rsid w:val="00D94D53"/>
    <w:rsid w:val="00DA0C21"/>
    <w:rsid w:val="00DA2199"/>
    <w:rsid w:val="00DA2BE5"/>
    <w:rsid w:val="00DA3D6A"/>
    <w:rsid w:val="00DA444E"/>
    <w:rsid w:val="00DA49F7"/>
    <w:rsid w:val="00DA6AA8"/>
    <w:rsid w:val="00DB0328"/>
    <w:rsid w:val="00DB0E62"/>
    <w:rsid w:val="00DB10AD"/>
    <w:rsid w:val="00DB222A"/>
    <w:rsid w:val="00DB498C"/>
    <w:rsid w:val="00DB5459"/>
    <w:rsid w:val="00DB5689"/>
    <w:rsid w:val="00DB56AF"/>
    <w:rsid w:val="00DB59F5"/>
    <w:rsid w:val="00DB5CD3"/>
    <w:rsid w:val="00DB7414"/>
    <w:rsid w:val="00DC17A3"/>
    <w:rsid w:val="00DC1B99"/>
    <w:rsid w:val="00DC1D4F"/>
    <w:rsid w:val="00DC21F1"/>
    <w:rsid w:val="00DC2503"/>
    <w:rsid w:val="00DC3AC9"/>
    <w:rsid w:val="00DC3FFC"/>
    <w:rsid w:val="00DC4AB2"/>
    <w:rsid w:val="00DC5295"/>
    <w:rsid w:val="00DC6A70"/>
    <w:rsid w:val="00DC7317"/>
    <w:rsid w:val="00DD0E5E"/>
    <w:rsid w:val="00DD12D9"/>
    <w:rsid w:val="00DD1B22"/>
    <w:rsid w:val="00DD1D05"/>
    <w:rsid w:val="00DD20E9"/>
    <w:rsid w:val="00DD324B"/>
    <w:rsid w:val="00DD3B0E"/>
    <w:rsid w:val="00DD596D"/>
    <w:rsid w:val="00DE21FA"/>
    <w:rsid w:val="00DE2C03"/>
    <w:rsid w:val="00DE3B64"/>
    <w:rsid w:val="00DE3BAB"/>
    <w:rsid w:val="00DE5066"/>
    <w:rsid w:val="00DE5EA2"/>
    <w:rsid w:val="00DE66CB"/>
    <w:rsid w:val="00DE6BEE"/>
    <w:rsid w:val="00DE78A5"/>
    <w:rsid w:val="00DF07F5"/>
    <w:rsid w:val="00DF0939"/>
    <w:rsid w:val="00DF1540"/>
    <w:rsid w:val="00DF2017"/>
    <w:rsid w:val="00DF25C3"/>
    <w:rsid w:val="00DF5AE6"/>
    <w:rsid w:val="00DF61B2"/>
    <w:rsid w:val="00DF6B6D"/>
    <w:rsid w:val="00DF73C9"/>
    <w:rsid w:val="00DF7AB2"/>
    <w:rsid w:val="00DF7D55"/>
    <w:rsid w:val="00E00066"/>
    <w:rsid w:val="00E00D38"/>
    <w:rsid w:val="00E032BE"/>
    <w:rsid w:val="00E0352A"/>
    <w:rsid w:val="00E04F54"/>
    <w:rsid w:val="00E07B91"/>
    <w:rsid w:val="00E07E98"/>
    <w:rsid w:val="00E07F23"/>
    <w:rsid w:val="00E10757"/>
    <w:rsid w:val="00E12605"/>
    <w:rsid w:val="00E12BDA"/>
    <w:rsid w:val="00E142F8"/>
    <w:rsid w:val="00E14FA1"/>
    <w:rsid w:val="00E15465"/>
    <w:rsid w:val="00E15D68"/>
    <w:rsid w:val="00E16065"/>
    <w:rsid w:val="00E2029E"/>
    <w:rsid w:val="00E205FB"/>
    <w:rsid w:val="00E24B38"/>
    <w:rsid w:val="00E2611F"/>
    <w:rsid w:val="00E26852"/>
    <w:rsid w:val="00E26AA5"/>
    <w:rsid w:val="00E305A7"/>
    <w:rsid w:val="00E3254A"/>
    <w:rsid w:val="00E32C0D"/>
    <w:rsid w:val="00E32D1A"/>
    <w:rsid w:val="00E32F1A"/>
    <w:rsid w:val="00E33C75"/>
    <w:rsid w:val="00E35232"/>
    <w:rsid w:val="00E35A23"/>
    <w:rsid w:val="00E36E1A"/>
    <w:rsid w:val="00E37082"/>
    <w:rsid w:val="00E37808"/>
    <w:rsid w:val="00E447F6"/>
    <w:rsid w:val="00E46B4B"/>
    <w:rsid w:val="00E4776D"/>
    <w:rsid w:val="00E5024E"/>
    <w:rsid w:val="00E518DA"/>
    <w:rsid w:val="00E55010"/>
    <w:rsid w:val="00E55362"/>
    <w:rsid w:val="00E577AC"/>
    <w:rsid w:val="00E61185"/>
    <w:rsid w:val="00E6327D"/>
    <w:rsid w:val="00E65371"/>
    <w:rsid w:val="00E658C9"/>
    <w:rsid w:val="00E6590D"/>
    <w:rsid w:val="00E71DC4"/>
    <w:rsid w:val="00E721A7"/>
    <w:rsid w:val="00E73D0E"/>
    <w:rsid w:val="00E744B0"/>
    <w:rsid w:val="00E74C00"/>
    <w:rsid w:val="00E751AC"/>
    <w:rsid w:val="00E76C54"/>
    <w:rsid w:val="00E7752E"/>
    <w:rsid w:val="00E77D6D"/>
    <w:rsid w:val="00E81B55"/>
    <w:rsid w:val="00E8491E"/>
    <w:rsid w:val="00E850F5"/>
    <w:rsid w:val="00E8535F"/>
    <w:rsid w:val="00E86003"/>
    <w:rsid w:val="00E90B80"/>
    <w:rsid w:val="00E92212"/>
    <w:rsid w:val="00E92751"/>
    <w:rsid w:val="00E93EC0"/>
    <w:rsid w:val="00E94E93"/>
    <w:rsid w:val="00E958F2"/>
    <w:rsid w:val="00EA3C2D"/>
    <w:rsid w:val="00EA47ED"/>
    <w:rsid w:val="00EA539B"/>
    <w:rsid w:val="00EA59D4"/>
    <w:rsid w:val="00EA6250"/>
    <w:rsid w:val="00EB1CA8"/>
    <w:rsid w:val="00EB2934"/>
    <w:rsid w:val="00EB69E8"/>
    <w:rsid w:val="00EB6BFB"/>
    <w:rsid w:val="00EC07E1"/>
    <w:rsid w:val="00EC08AE"/>
    <w:rsid w:val="00EC1307"/>
    <w:rsid w:val="00EC1844"/>
    <w:rsid w:val="00EC1C2C"/>
    <w:rsid w:val="00EC2AEB"/>
    <w:rsid w:val="00EC41D2"/>
    <w:rsid w:val="00EC53E1"/>
    <w:rsid w:val="00EC693A"/>
    <w:rsid w:val="00ED0C56"/>
    <w:rsid w:val="00ED3E0C"/>
    <w:rsid w:val="00ED568B"/>
    <w:rsid w:val="00ED5EFB"/>
    <w:rsid w:val="00ED6875"/>
    <w:rsid w:val="00ED7179"/>
    <w:rsid w:val="00EE0017"/>
    <w:rsid w:val="00EE3D22"/>
    <w:rsid w:val="00EE4131"/>
    <w:rsid w:val="00EE561F"/>
    <w:rsid w:val="00EE6087"/>
    <w:rsid w:val="00EF08E1"/>
    <w:rsid w:val="00EF140F"/>
    <w:rsid w:val="00EF48A9"/>
    <w:rsid w:val="00F014AD"/>
    <w:rsid w:val="00F04739"/>
    <w:rsid w:val="00F05CFC"/>
    <w:rsid w:val="00F06643"/>
    <w:rsid w:val="00F06729"/>
    <w:rsid w:val="00F0680C"/>
    <w:rsid w:val="00F07478"/>
    <w:rsid w:val="00F13C3F"/>
    <w:rsid w:val="00F13C61"/>
    <w:rsid w:val="00F20B56"/>
    <w:rsid w:val="00F20C8F"/>
    <w:rsid w:val="00F21DD2"/>
    <w:rsid w:val="00F230CB"/>
    <w:rsid w:val="00F23F41"/>
    <w:rsid w:val="00F24077"/>
    <w:rsid w:val="00F241DE"/>
    <w:rsid w:val="00F24706"/>
    <w:rsid w:val="00F256BB"/>
    <w:rsid w:val="00F257A9"/>
    <w:rsid w:val="00F26890"/>
    <w:rsid w:val="00F277C7"/>
    <w:rsid w:val="00F3048E"/>
    <w:rsid w:val="00F32E02"/>
    <w:rsid w:val="00F32F69"/>
    <w:rsid w:val="00F332D4"/>
    <w:rsid w:val="00F3393D"/>
    <w:rsid w:val="00F350E5"/>
    <w:rsid w:val="00F35190"/>
    <w:rsid w:val="00F403CA"/>
    <w:rsid w:val="00F404F0"/>
    <w:rsid w:val="00F41369"/>
    <w:rsid w:val="00F42942"/>
    <w:rsid w:val="00F43067"/>
    <w:rsid w:val="00F43262"/>
    <w:rsid w:val="00F45789"/>
    <w:rsid w:val="00F45803"/>
    <w:rsid w:val="00F458C7"/>
    <w:rsid w:val="00F45EAA"/>
    <w:rsid w:val="00F46021"/>
    <w:rsid w:val="00F51B73"/>
    <w:rsid w:val="00F5231C"/>
    <w:rsid w:val="00F542CD"/>
    <w:rsid w:val="00F560CB"/>
    <w:rsid w:val="00F56963"/>
    <w:rsid w:val="00F60270"/>
    <w:rsid w:val="00F611A4"/>
    <w:rsid w:val="00F61A9F"/>
    <w:rsid w:val="00F626A5"/>
    <w:rsid w:val="00F62AFE"/>
    <w:rsid w:val="00F640C8"/>
    <w:rsid w:val="00F645C4"/>
    <w:rsid w:val="00F6578F"/>
    <w:rsid w:val="00F668D6"/>
    <w:rsid w:val="00F71ABC"/>
    <w:rsid w:val="00F72BE1"/>
    <w:rsid w:val="00F72C7A"/>
    <w:rsid w:val="00F7349E"/>
    <w:rsid w:val="00F76D87"/>
    <w:rsid w:val="00F773F9"/>
    <w:rsid w:val="00F80D13"/>
    <w:rsid w:val="00F81F8C"/>
    <w:rsid w:val="00F8241C"/>
    <w:rsid w:val="00F84598"/>
    <w:rsid w:val="00F84DB9"/>
    <w:rsid w:val="00F87C7D"/>
    <w:rsid w:val="00F91162"/>
    <w:rsid w:val="00F937DC"/>
    <w:rsid w:val="00F96167"/>
    <w:rsid w:val="00F97100"/>
    <w:rsid w:val="00FA2A8E"/>
    <w:rsid w:val="00FA7124"/>
    <w:rsid w:val="00FA7629"/>
    <w:rsid w:val="00FB13E2"/>
    <w:rsid w:val="00FB25A6"/>
    <w:rsid w:val="00FB51E8"/>
    <w:rsid w:val="00FB6028"/>
    <w:rsid w:val="00FB7D6C"/>
    <w:rsid w:val="00FC2C1A"/>
    <w:rsid w:val="00FC2DCA"/>
    <w:rsid w:val="00FC2EFC"/>
    <w:rsid w:val="00FC4B83"/>
    <w:rsid w:val="00FC5416"/>
    <w:rsid w:val="00FC5D4D"/>
    <w:rsid w:val="00FC78C5"/>
    <w:rsid w:val="00FC7D53"/>
    <w:rsid w:val="00FC7ED1"/>
    <w:rsid w:val="00FD2E92"/>
    <w:rsid w:val="00FD3649"/>
    <w:rsid w:val="00FD3B08"/>
    <w:rsid w:val="00FD48A5"/>
    <w:rsid w:val="00FD5DF7"/>
    <w:rsid w:val="00FD60FA"/>
    <w:rsid w:val="00FD6A46"/>
    <w:rsid w:val="00FD7F45"/>
    <w:rsid w:val="00FE2879"/>
    <w:rsid w:val="00FE2B85"/>
    <w:rsid w:val="00FE3B2B"/>
    <w:rsid w:val="00FE67CC"/>
    <w:rsid w:val="00FF05B0"/>
    <w:rsid w:val="00FF16A5"/>
    <w:rsid w:val="00FF24E4"/>
    <w:rsid w:val="00FF4D58"/>
    <w:rsid w:val="00FF5724"/>
    <w:rsid w:val="00FF5D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ACC1"/>
  <w15:docId w15:val="{97275C32-76B2-4FC0-94CF-E1566104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627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CC7CB0"/>
    <w:pPr>
      <w:keepNext/>
      <w:keepLines/>
      <w:numPr>
        <w:numId w:val="1"/>
      </w:numPr>
      <w:spacing w:before="240" w:after="12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CC7CB0"/>
    <w:pPr>
      <w:keepNext/>
      <w:keepLines/>
      <w:numPr>
        <w:ilvl w:val="1"/>
        <w:numId w:val="1"/>
      </w:numPr>
      <w:spacing w:before="60" w:after="60"/>
      <w:outlineLvl w:val="1"/>
    </w:pPr>
    <w:rPr>
      <w:rFonts w:eastAsiaTheme="majorEastAsia" w:cstheme="majorBidi"/>
      <w:b/>
      <w:sz w:val="30"/>
      <w:szCs w:val="30"/>
    </w:rPr>
  </w:style>
  <w:style w:type="paragraph" w:styleId="3">
    <w:name w:val="heading 3"/>
    <w:basedOn w:val="a"/>
    <w:next w:val="a"/>
    <w:link w:val="30"/>
    <w:uiPriority w:val="9"/>
    <w:unhideWhenUsed/>
    <w:qFormat/>
    <w:rsid w:val="009437E1"/>
    <w:pPr>
      <w:keepNext/>
      <w:keepLines/>
      <w:numPr>
        <w:ilvl w:val="2"/>
        <w:numId w:val="1"/>
      </w:numPr>
      <w:spacing w:before="40"/>
      <w:outlineLvl w:val="2"/>
    </w:pPr>
    <w:rPr>
      <w:rFonts w:eastAsiaTheme="majorEastAsia" w:cstheme="majorBidi"/>
      <w:b/>
      <w:szCs w:val="28"/>
    </w:rPr>
  </w:style>
  <w:style w:type="paragraph" w:styleId="4">
    <w:name w:val="heading 4"/>
    <w:basedOn w:val="a"/>
    <w:next w:val="a"/>
    <w:link w:val="40"/>
    <w:uiPriority w:val="9"/>
    <w:unhideWhenUsed/>
    <w:qFormat/>
    <w:rsid w:val="00D01045"/>
    <w:pPr>
      <w:keepNext/>
      <w:keepLines/>
      <w:numPr>
        <w:ilvl w:val="3"/>
        <w:numId w:val="1"/>
      </w:numPr>
      <w:spacing w:before="40"/>
      <w:outlineLvl w:val="3"/>
    </w:pPr>
    <w:rPr>
      <w:rFonts w:eastAsiaTheme="majorEastAsia" w:cstheme="majorBidi"/>
      <w:b/>
      <w:iCs/>
    </w:rPr>
  </w:style>
  <w:style w:type="paragraph" w:styleId="5">
    <w:name w:val="heading 5"/>
    <w:basedOn w:val="a"/>
    <w:next w:val="a"/>
    <w:link w:val="50"/>
    <w:uiPriority w:val="9"/>
    <w:unhideWhenUsed/>
    <w:qFormat/>
    <w:rsid w:val="004761C8"/>
    <w:pPr>
      <w:keepNext/>
      <w:keepLines/>
      <w:numPr>
        <w:ilvl w:val="4"/>
        <w:numId w:val="1"/>
      </w:numPr>
      <w:spacing w:before="4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4761C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4761C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4761C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761C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C7CB0"/>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CC7CB0"/>
    <w:rPr>
      <w:rFonts w:ascii="Times New Roman" w:eastAsiaTheme="majorEastAsia" w:hAnsi="Times New Roman" w:cstheme="majorBidi"/>
      <w:b/>
      <w:sz w:val="30"/>
      <w:szCs w:val="30"/>
    </w:rPr>
  </w:style>
  <w:style w:type="character" w:customStyle="1" w:styleId="30">
    <w:name w:val="Заголовок 3 Знак"/>
    <w:basedOn w:val="a0"/>
    <w:link w:val="3"/>
    <w:uiPriority w:val="9"/>
    <w:rsid w:val="009437E1"/>
    <w:rPr>
      <w:rFonts w:ascii="Times New Roman" w:eastAsiaTheme="majorEastAsia" w:hAnsi="Times New Roman" w:cstheme="majorBidi"/>
      <w:b/>
      <w:sz w:val="28"/>
      <w:szCs w:val="28"/>
    </w:rPr>
  </w:style>
  <w:style w:type="character" w:customStyle="1" w:styleId="40">
    <w:name w:val="Заголовок 4 Знак"/>
    <w:basedOn w:val="a0"/>
    <w:link w:val="4"/>
    <w:uiPriority w:val="9"/>
    <w:rsid w:val="00D01045"/>
    <w:rPr>
      <w:rFonts w:ascii="Times New Roman" w:eastAsiaTheme="majorEastAsia" w:hAnsi="Times New Roman" w:cstheme="majorBidi"/>
      <w:b/>
      <w:iCs/>
      <w:sz w:val="28"/>
    </w:rPr>
  </w:style>
  <w:style w:type="character" w:customStyle="1" w:styleId="50">
    <w:name w:val="Заголовок 5 Знак"/>
    <w:basedOn w:val="a0"/>
    <w:link w:val="5"/>
    <w:uiPriority w:val="9"/>
    <w:rsid w:val="004761C8"/>
    <w:rPr>
      <w:rFonts w:asciiTheme="majorHAnsi" w:eastAsiaTheme="majorEastAsia" w:hAnsiTheme="majorHAnsi" w:cstheme="majorBidi"/>
      <w:sz w:val="28"/>
    </w:rPr>
  </w:style>
  <w:style w:type="character" w:customStyle="1" w:styleId="60">
    <w:name w:val="Заголовок 6 Знак"/>
    <w:basedOn w:val="a0"/>
    <w:link w:val="6"/>
    <w:uiPriority w:val="9"/>
    <w:semiHidden/>
    <w:rsid w:val="004761C8"/>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4761C8"/>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4761C8"/>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761C8"/>
    <w:rPr>
      <w:rFonts w:asciiTheme="majorHAnsi" w:eastAsiaTheme="majorEastAsia" w:hAnsiTheme="majorHAnsi" w:cstheme="majorBidi"/>
      <w:i/>
      <w:iCs/>
      <w:color w:val="272727" w:themeColor="text1" w:themeTint="D8"/>
      <w:sz w:val="21"/>
      <w:szCs w:val="21"/>
    </w:rPr>
  </w:style>
  <w:style w:type="paragraph" w:styleId="a3">
    <w:name w:val="List Paragraph"/>
    <w:basedOn w:val="a"/>
    <w:uiPriority w:val="34"/>
    <w:qFormat/>
    <w:rsid w:val="00F668D6"/>
    <w:pPr>
      <w:ind w:left="720"/>
      <w:contextualSpacing/>
    </w:pPr>
  </w:style>
  <w:style w:type="table" w:styleId="a4">
    <w:name w:val="Table Grid"/>
    <w:basedOn w:val="a1"/>
    <w:uiPriority w:val="59"/>
    <w:rsid w:val="00F66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Без отступов"/>
    <w:basedOn w:val="a"/>
    <w:link w:val="a6"/>
    <w:qFormat/>
    <w:rsid w:val="00F668D6"/>
    <w:pPr>
      <w:ind w:firstLine="0"/>
    </w:pPr>
  </w:style>
  <w:style w:type="character" w:customStyle="1" w:styleId="a6">
    <w:name w:val="Без отступов Знак"/>
    <w:basedOn w:val="a0"/>
    <w:link w:val="a5"/>
    <w:rsid w:val="00F668D6"/>
    <w:rPr>
      <w:rFonts w:ascii="Times New Roman" w:hAnsi="Times New Roman"/>
      <w:sz w:val="28"/>
    </w:rPr>
  </w:style>
  <w:style w:type="paragraph" w:styleId="a7">
    <w:name w:val="caption"/>
    <w:aliases w:val="Название рисунка"/>
    <w:basedOn w:val="a"/>
    <w:next w:val="a"/>
    <w:unhideWhenUsed/>
    <w:qFormat/>
    <w:rsid w:val="004761C8"/>
    <w:pPr>
      <w:spacing w:after="120"/>
      <w:ind w:firstLine="0"/>
      <w:jc w:val="center"/>
    </w:pPr>
    <w:rPr>
      <w:iCs/>
      <w:szCs w:val="18"/>
    </w:rPr>
  </w:style>
  <w:style w:type="paragraph" w:styleId="a8">
    <w:name w:val="TOC Heading"/>
    <w:basedOn w:val="1"/>
    <w:next w:val="a"/>
    <w:uiPriority w:val="39"/>
    <w:unhideWhenUsed/>
    <w:qFormat/>
    <w:rsid w:val="00A338F4"/>
    <w:pPr>
      <w:numPr>
        <w:numId w:val="0"/>
      </w:numPr>
      <w:spacing w:after="0" w:line="259" w:lineRule="auto"/>
      <w:outlineLvl w:val="9"/>
    </w:pPr>
    <w:rPr>
      <w:lang w:eastAsia="ru-RU"/>
    </w:rPr>
  </w:style>
  <w:style w:type="paragraph" w:styleId="11">
    <w:name w:val="toc 1"/>
    <w:basedOn w:val="a"/>
    <w:next w:val="a"/>
    <w:autoRedefine/>
    <w:uiPriority w:val="39"/>
    <w:unhideWhenUsed/>
    <w:rsid w:val="004761C8"/>
    <w:pPr>
      <w:tabs>
        <w:tab w:val="left" w:pos="1100"/>
        <w:tab w:val="right" w:leader="dot" w:pos="9345"/>
      </w:tabs>
      <w:spacing w:before="40"/>
    </w:pPr>
  </w:style>
  <w:style w:type="paragraph" w:styleId="21">
    <w:name w:val="toc 2"/>
    <w:basedOn w:val="a"/>
    <w:next w:val="a"/>
    <w:autoRedefine/>
    <w:uiPriority w:val="39"/>
    <w:unhideWhenUsed/>
    <w:rsid w:val="004761C8"/>
    <w:pPr>
      <w:ind w:left="278"/>
    </w:pPr>
  </w:style>
  <w:style w:type="paragraph" w:styleId="31">
    <w:name w:val="toc 3"/>
    <w:basedOn w:val="a"/>
    <w:next w:val="a"/>
    <w:autoRedefine/>
    <w:uiPriority w:val="39"/>
    <w:unhideWhenUsed/>
    <w:rsid w:val="004761C8"/>
    <w:pPr>
      <w:ind w:left="561"/>
    </w:pPr>
  </w:style>
  <w:style w:type="character" w:styleId="a9">
    <w:name w:val="Hyperlink"/>
    <w:basedOn w:val="a0"/>
    <w:uiPriority w:val="99"/>
    <w:unhideWhenUsed/>
    <w:rsid w:val="004761C8"/>
    <w:rPr>
      <w:color w:val="0563C1" w:themeColor="hyperlink"/>
      <w:u w:val="single"/>
    </w:rPr>
  </w:style>
  <w:style w:type="paragraph" w:styleId="aa">
    <w:name w:val="Title"/>
    <w:basedOn w:val="a"/>
    <w:next w:val="a"/>
    <w:link w:val="ab"/>
    <w:uiPriority w:val="10"/>
    <w:qFormat/>
    <w:rsid w:val="00CC7CB0"/>
    <w:pPr>
      <w:contextualSpacing/>
      <w:jc w:val="center"/>
      <w:outlineLvl w:val="0"/>
    </w:pPr>
    <w:rPr>
      <w:rFonts w:eastAsiaTheme="majorEastAsia" w:cstheme="majorBidi"/>
      <w:b/>
      <w:spacing w:val="-10"/>
      <w:kern w:val="28"/>
      <w:sz w:val="36"/>
      <w:szCs w:val="56"/>
    </w:rPr>
  </w:style>
  <w:style w:type="character" w:customStyle="1" w:styleId="ab">
    <w:name w:val="Заголовок Знак"/>
    <w:basedOn w:val="a0"/>
    <w:link w:val="aa"/>
    <w:uiPriority w:val="10"/>
    <w:rsid w:val="00CC7CB0"/>
    <w:rPr>
      <w:rFonts w:ascii="Times New Roman" w:eastAsiaTheme="majorEastAsia" w:hAnsi="Times New Roman" w:cstheme="majorBidi"/>
      <w:b/>
      <w:spacing w:val="-10"/>
      <w:kern w:val="28"/>
      <w:sz w:val="36"/>
      <w:szCs w:val="56"/>
    </w:rPr>
  </w:style>
  <w:style w:type="paragraph" w:styleId="ac">
    <w:name w:val="Normal (Web)"/>
    <w:basedOn w:val="a"/>
    <w:uiPriority w:val="99"/>
    <w:unhideWhenUsed/>
    <w:rsid w:val="00B25E72"/>
    <w:pPr>
      <w:spacing w:before="100" w:beforeAutospacing="1" w:after="100" w:afterAutospacing="1" w:line="240" w:lineRule="auto"/>
      <w:ind w:firstLine="0"/>
      <w:jc w:val="left"/>
    </w:pPr>
    <w:rPr>
      <w:rFonts w:eastAsia="Times New Roman" w:cs="Times New Roman"/>
      <w:sz w:val="24"/>
      <w:szCs w:val="24"/>
      <w:lang w:eastAsia="ru-RU"/>
    </w:rPr>
  </w:style>
  <w:style w:type="character" w:styleId="ad">
    <w:name w:val="FollowedHyperlink"/>
    <w:basedOn w:val="a0"/>
    <w:uiPriority w:val="99"/>
    <w:semiHidden/>
    <w:unhideWhenUsed/>
    <w:rsid w:val="00193BE1"/>
    <w:rPr>
      <w:color w:val="954F72" w:themeColor="followedHyperlink"/>
      <w:u w:val="single"/>
    </w:rPr>
  </w:style>
  <w:style w:type="paragraph" w:styleId="ae">
    <w:name w:val="footnote text"/>
    <w:basedOn w:val="a"/>
    <w:link w:val="af"/>
    <w:uiPriority w:val="99"/>
    <w:semiHidden/>
    <w:unhideWhenUsed/>
    <w:rsid w:val="009437E1"/>
    <w:pPr>
      <w:spacing w:line="240" w:lineRule="auto"/>
    </w:pPr>
    <w:rPr>
      <w:sz w:val="20"/>
      <w:szCs w:val="20"/>
    </w:rPr>
  </w:style>
  <w:style w:type="character" w:customStyle="1" w:styleId="af">
    <w:name w:val="Текст сноски Знак"/>
    <w:basedOn w:val="a0"/>
    <w:link w:val="ae"/>
    <w:uiPriority w:val="99"/>
    <w:semiHidden/>
    <w:rsid w:val="009437E1"/>
    <w:rPr>
      <w:rFonts w:ascii="Times New Roman" w:hAnsi="Times New Roman"/>
      <w:sz w:val="20"/>
      <w:szCs w:val="20"/>
    </w:rPr>
  </w:style>
  <w:style w:type="character" w:styleId="af0">
    <w:name w:val="footnote reference"/>
    <w:basedOn w:val="a0"/>
    <w:uiPriority w:val="99"/>
    <w:semiHidden/>
    <w:unhideWhenUsed/>
    <w:rsid w:val="009437E1"/>
    <w:rPr>
      <w:vertAlign w:val="superscript"/>
    </w:rPr>
  </w:style>
  <w:style w:type="paragraph" w:styleId="af1">
    <w:name w:val="header"/>
    <w:basedOn w:val="a"/>
    <w:link w:val="af2"/>
    <w:unhideWhenUsed/>
    <w:rsid w:val="009D149A"/>
    <w:pPr>
      <w:tabs>
        <w:tab w:val="center" w:pos="4677"/>
        <w:tab w:val="right" w:pos="9355"/>
      </w:tabs>
      <w:spacing w:line="240" w:lineRule="auto"/>
    </w:pPr>
  </w:style>
  <w:style w:type="character" w:customStyle="1" w:styleId="af2">
    <w:name w:val="Верхний колонтитул Знак"/>
    <w:basedOn w:val="a0"/>
    <w:link w:val="af1"/>
    <w:rsid w:val="009D149A"/>
    <w:rPr>
      <w:rFonts w:ascii="Times New Roman" w:hAnsi="Times New Roman"/>
      <w:sz w:val="28"/>
    </w:rPr>
  </w:style>
  <w:style w:type="paragraph" w:styleId="af3">
    <w:name w:val="footer"/>
    <w:basedOn w:val="a"/>
    <w:link w:val="af4"/>
    <w:uiPriority w:val="99"/>
    <w:unhideWhenUsed/>
    <w:rsid w:val="009D149A"/>
    <w:pPr>
      <w:tabs>
        <w:tab w:val="center" w:pos="4677"/>
        <w:tab w:val="right" w:pos="9355"/>
      </w:tabs>
      <w:spacing w:line="240" w:lineRule="auto"/>
    </w:pPr>
  </w:style>
  <w:style w:type="character" w:customStyle="1" w:styleId="af4">
    <w:name w:val="Нижний колонтитул Знак"/>
    <w:basedOn w:val="a0"/>
    <w:link w:val="af3"/>
    <w:uiPriority w:val="99"/>
    <w:rsid w:val="009D149A"/>
    <w:rPr>
      <w:rFonts w:ascii="Times New Roman" w:hAnsi="Times New Roman"/>
      <w:sz w:val="28"/>
    </w:rPr>
  </w:style>
  <w:style w:type="paragraph" w:styleId="af5">
    <w:name w:val="Balloon Text"/>
    <w:basedOn w:val="a"/>
    <w:link w:val="af6"/>
    <w:uiPriority w:val="99"/>
    <w:semiHidden/>
    <w:unhideWhenUsed/>
    <w:rsid w:val="00565BE2"/>
    <w:pPr>
      <w:spacing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565BE2"/>
    <w:rPr>
      <w:rFonts w:ascii="Tahoma" w:hAnsi="Tahoma" w:cs="Tahoma"/>
      <w:sz w:val="16"/>
      <w:szCs w:val="16"/>
    </w:rPr>
  </w:style>
  <w:style w:type="paragraph" w:customStyle="1" w:styleId="af7">
    <w:name w:val="ГОСТ"/>
    <w:basedOn w:val="a"/>
    <w:link w:val="af8"/>
    <w:qFormat/>
    <w:rsid w:val="00576C79"/>
    <w:rPr>
      <w:rFonts w:eastAsiaTheme="minorEastAsia" w:cs="Times New Roman"/>
      <w:szCs w:val="28"/>
      <w:lang w:eastAsia="ru-RU"/>
    </w:rPr>
  </w:style>
  <w:style w:type="character" w:customStyle="1" w:styleId="af8">
    <w:name w:val="ГОСТ Знак"/>
    <w:basedOn w:val="a0"/>
    <w:link w:val="af7"/>
    <w:qFormat/>
    <w:rsid w:val="00576C79"/>
    <w:rPr>
      <w:rFonts w:ascii="Times New Roman" w:eastAsiaTheme="minorEastAsia" w:hAnsi="Times New Roman" w:cs="Times New Roman"/>
      <w:sz w:val="28"/>
      <w:szCs w:val="28"/>
      <w:lang w:eastAsia="ru-RU"/>
    </w:rPr>
  </w:style>
  <w:style w:type="character" w:styleId="af9">
    <w:name w:val="Strong"/>
    <w:basedOn w:val="a0"/>
    <w:uiPriority w:val="22"/>
    <w:qFormat/>
    <w:rsid w:val="006B722E"/>
    <w:rPr>
      <w:b/>
      <w:bCs/>
    </w:rPr>
  </w:style>
  <w:style w:type="character" w:styleId="afa">
    <w:name w:val="Subtle Emphasis"/>
    <w:basedOn w:val="a0"/>
    <w:uiPriority w:val="19"/>
    <w:qFormat/>
    <w:rsid w:val="00DE6BEE"/>
    <w:rPr>
      <w:i/>
      <w:iCs/>
      <w:color w:val="404040" w:themeColor="text1" w:themeTint="BF"/>
    </w:rPr>
  </w:style>
  <w:style w:type="paragraph" w:customStyle="1" w:styleId="msonormal0">
    <w:name w:val="msonormal"/>
    <w:basedOn w:val="a"/>
    <w:uiPriority w:val="99"/>
    <w:semiHidden/>
    <w:rsid w:val="00231FD7"/>
    <w:pPr>
      <w:spacing w:before="100" w:beforeAutospacing="1" w:after="100" w:afterAutospacing="1" w:line="240" w:lineRule="auto"/>
      <w:ind w:firstLine="0"/>
      <w:jc w:val="left"/>
    </w:pPr>
    <w:rPr>
      <w:rFonts w:eastAsia="Times New Roman" w:cs="Times New Roman"/>
      <w:sz w:val="24"/>
      <w:szCs w:val="24"/>
      <w:lang w:eastAsia="ru-RU"/>
    </w:rPr>
  </w:style>
  <w:style w:type="character" w:styleId="afb">
    <w:name w:val="Placeholder Text"/>
    <w:basedOn w:val="a0"/>
    <w:uiPriority w:val="99"/>
    <w:semiHidden/>
    <w:rsid w:val="00231FD7"/>
    <w:rPr>
      <w:color w:val="808080"/>
    </w:rPr>
  </w:style>
  <w:style w:type="paragraph" w:styleId="afc">
    <w:name w:val="No Spacing"/>
    <w:uiPriority w:val="1"/>
    <w:qFormat/>
    <w:rsid w:val="009615E8"/>
    <w:pPr>
      <w:spacing w:after="0" w:line="240" w:lineRule="auto"/>
      <w:jc w:val="both"/>
    </w:pPr>
    <w:rPr>
      <w:rFonts w:ascii="Times New Roman" w:hAnsi="Times New Roman"/>
      <w:sz w:val="28"/>
    </w:rPr>
  </w:style>
  <w:style w:type="table" w:customStyle="1" w:styleId="12">
    <w:name w:val="Сетка таблицы1"/>
    <w:basedOn w:val="a1"/>
    <w:next w:val="a4"/>
    <w:uiPriority w:val="59"/>
    <w:rsid w:val="006E48E6"/>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
    <w:name w:val="Сетка таблицы2"/>
    <w:basedOn w:val="a1"/>
    <w:next w:val="a4"/>
    <w:uiPriority w:val="59"/>
    <w:rsid w:val="000D2DFA"/>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annotation reference"/>
    <w:basedOn w:val="a0"/>
    <w:uiPriority w:val="99"/>
    <w:semiHidden/>
    <w:unhideWhenUsed/>
    <w:rsid w:val="009E3FDD"/>
    <w:rPr>
      <w:sz w:val="16"/>
      <w:szCs w:val="16"/>
    </w:rPr>
  </w:style>
  <w:style w:type="paragraph" w:styleId="afe">
    <w:name w:val="annotation text"/>
    <w:basedOn w:val="a"/>
    <w:link w:val="aff"/>
    <w:uiPriority w:val="99"/>
    <w:semiHidden/>
    <w:unhideWhenUsed/>
    <w:rsid w:val="009E3FDD"/>
    <w:pPr>
      <w:spacing w:line="240" w:lineRule="auto"/>
    </w:pPr>
    <w:rPr>
      <w:sz w:val="20"/>
      <w:szCs w:val="20"/>
    </w:rPr>
  </w:style>
  <w:style w:type="character" w:customStyle="1" w:styleId="aff">
    <w:name w:val="Текст примечания Знак"/>
    <w:basedOn w:val="a0"/>
    <w:link w:val="afe"/>
    <w:uiPriority w:val="99"/>
    <w:semiHidden/>
    <w:rsid w:val="009E3FDD"/>
    <w:rPr>
      <w:rFonts w:ascii="Times New Roman" w:hAnsi="Times New Roman"/>
      <w:sz w:val="20"/>
      <w:szCs w:val="20"/>
    </w:rPr>
  </w:style>
  <w:style w:type="paragraph" w:styleId="aff0">
    <w:name w:val="annotation subject"/>
    <w:basedOn w:val="afe"/>
    <w:next w:val="afe"/>
    <w:link w:val="aff1"/>
    <w:uiPriority w:val="99"/>
    <w:semiHidden/>
    <w:unhideWhenUsed/>
    <w:rsid w:val="009E3FDD"/>
    <w:rPr>
      <w:b/>
      <w:bCs/>
    </w:rPr>
  </w:style>
  <w:style w:type="character" w:customStyle="1" w:styleId="aff1">
    <w:name w:val="Тема примечания Знак"/>
    <w:basedOn w:val="aff"/>
    <w:link w:val="aff0"/>
    <w:uiPriority w:val="99"/>
    <w:semiHidden/>
    <w:rsid w:val="009E3FDD"/>
    <w:rPr>
      <w:rFonts w:ascii="Times New Roman" w:hAnsi="Times New Roman"/>
      <w:b/>
      <w:bCs/>
      <w:sz w:val="20"/>
      <w:szCs w:val="20"/>
    </w:rPr>
  </w:style>
  <w:style w:type="table" w:customStyle="1" w:styleId="32">
    <w:name w:val="Сетка таблицы3"/>
    <w:basedOn w:val="a1"/>
    <w:next w:val="a4"/>
    <w:uiPriority w:val="59"/>
    <w:rsid w:val="006B5C82"/>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
    <w:name w:val="Сетка таблицы4"/>
    <w:basedOn w:val="a1"/>
    <w:next w:val="a4"/>
    <w:uiPriority w:val="59"/>
    <w:rsid w:val="00436CCD"/>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Сетка таблицы5"/>
    <w:basedOn w:val="a1"/>
    <w:next w:val="a4"/>
    <w:uiPriority w:val="59"/>
    <w:rsid w:val="008B2546"/>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Bibliography"/>
    <w:basedOn w:val="a"/>
    <w:next w:val="a"/>
    <w:uiPriority w:val="37"/>
    <w:unhideWhenUsed/>
    <w:rsid w:val="00C541D5"/>
  </w:style>
  <w:style w:type="character" w:styleId="aff3">
    <w:name w:val="Book Title"/>
    <w:basedOn w:val="a0"/>
    <w:uiPriority w:val="33"/>
    <w:qFormat/>
    <w:rsid w:val="00E92212"/>
    <w:rPr>
      <w:b/>
      <w:bCs/>
      <w:i/>
      <w:iCs/>
      <w:spacing w:val="5"/>
    </w:rPr>
  </w:style>
  <w:style w:type="paragraph" w:styleId="aff4">
    <w:name w:val="Revision"/>
    <w:hidden/>
    <w:uiPriority w:val="99"/>
    <w:semiHidden/>
    <w:rsid w:val="00C70F67"/>
    <w:pPr>
      <w:spacing w:after="0" w:line="240" w:lineRule="auto"/>
    </w:pPr>
    <w:rPr>
      <w:rFonts w:ascii="Times New Roman" w:hAnsi="Times New Roman"/>
      <w:sz w:val="28"/>
    </w:rPr>
  </w:style>
  <w:style w:type="paragraph" w:customStyle="1" w:styleId="Default">
    <w:name w:val="Default"/>
    <w:rsid w:val="00DE506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61">
    <w:name w:val="Сетка таблицы6"/>
    <w:basedOn w:val="a1"/>
    <w:next w:val="a4"/>
    <w:uiPriority w:val="59"/>
    <w:rsid w:val="003E5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bname">
    <w:name w:val="fbname"/>
    <w:basedOn w:val="a0"/>
    <w:rsid w:val="00091E82"/>
  </w:style>
  <w:style w:type="character" w:customStyle="1" w:styleId="fbmode">
    <w:name w:val="fbmode"/>
    <w:basedOn w:val="a0"/>
    <w:rsid w:val="00091E82"/>
  </w:style>
  <w:style w:type="table" w:customStyle="1" w:styleId="71">
    <w:name w:val="Сетка таблицы7"/>
    <w:basedOn w:val="a1"/>
    <w:next w:val="a4"/>
    <w:uiPriority w:val="59"/>
    <w:rsid w:val="0055032A"/>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
    <w:name w:val="Сетка таблицы8"/>
    <w:basedOn w:val="a1"/>
    <w:next w:val="a4"/>
    <w:uiPriority w:val="59"/>
    <w:rsid w:val="007212DC"/>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1">
    <w:name w:val="Сетка таблицы9"/>
    <w:basedOn w:val="a1"/>
    <w:next w:val="a4"/>
    <w:uiPriority w:val="59"/>
    <w:rsid w:val="002C5A07"/>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Сетка таблицы10"/>
    <w:basedOn w:val="a1"/>
    <w:next w:val="a4"/>
    <w:uiPriority w:val="59"/>
    <w:rsid w:val="00A15337"/>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jlqj4b">
    <w:name w:val="jlqj4b"/>
    <w:basedOn w:val="a0"/>
    <w:rsid w:val="00225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6089">
      <w:bodyDiv w:val="1"/>
      <w:marLeft w:val="0"/>
      <w:marRight w:val="0"/>
      <w:marTop w:val="0"/>
      <w:marBottom w:val="0"/>
      <w:divBdr>
        <w:top w:val="none" w:sz="0" w:space="0" w:color="auto"/>
        <w:left w:val="none" w:sz="0" w:space="0" w:color="auto"/>
        <w:bottom w:val="none" w:sz="0" w:space="0" w:color="auto"/>
        <w:right w:val="none" w:sz="0" w:space="0" w:color="auto"/>
      </w:divBdr>
    </w:div>
    <w:div w:id="27226176">
      <w:bodyDiv w:val="1"/>
      <w:marLeft w:val="0"/>
      <w:marRight w:val="0"/>
      <w:marTop w:val="0"/>
      <w:marBottom w:val="0"/>
      <w:divBdr>
        <w:top w:val="none" w:sz="0" w:space="0" w:color="auto"/>
        <w:left w:val="none" w:sz="0" w:space="0" w:color="auto"/>
        <w:bottom w:val="none" w:sz="0" w:space="0" w:color="auto"/>
        <w:right w:val="none" w:sz="0" w:space="0" w:color="auto"/>
      </w:divBdr>
    </w:div>
    <w:div w:id="40833154">
      <w:bodyDiv w:val="1"/>
      <w:marLeft w:val="0"/>
      <w:marRight w:val="0"/>
      <w:marTop w:val="0"/>
      <w:marBottom w:val="0"/>
      <w:divBdr>
        <w:top w:val="none" w:sz="0" w:space="0" w:color="auto"/>
        <w:left w:val="none" w:sz="0" w:space="0" w:color="auto"/>
        <w:bottom w:val="none" w:sz="0" w:space="0" w:color="auto"/>
        <w:right w:val="none" w:sz="0" w:space="0" w:color="auto"/>
      </w:divBdr>
    </w:div>
    <w:div w:id="58678686">
      <w:bodyDiv w:val="1"/>
      <w:marLeft w:val="0"/>
      <w:marRight w:val="0"/>
      <w:marTop w:val="0"/>
      <w:marBottom w:val="0"/>
      <w:divBdr>
        <w:top w:val="none" w:sz="0" w:space="0" w:color="auto"/>
        <w:left w:val="none" w:sz="0" w:space="0" w:color="auto"/>
        <w:bottom w:val="none" w:sz="0" w:space="0" w:color="auto"/>
        <w:right w:val="none" w:sz="0" w:space="0" w:color="auto"/>
      </w:divBdr>
      <w:divsChild>
        <w:div w:id="479419040">
          <w:marLeft w:val="0"/>
          <w:marRight w:val="0"/>
          <w:marTop w:val="0"/>
          <w:marBottom w:val="0"/>
          <w:divBdr>
            <w:top w:val="none" w:sz="0" w:space="0" w:color="auto"/>
            <w:left w:val="none" w:sz="0" w:space="0" w:color="auto"/>
            <w:bottom w:val="none" w:sz="0" w:space="0" w:color="auto"/>
            <w:right w:val="none" w:sz="0" w:space="0" w:color="auto"/>
          </w:divBdr>
        </w:div>
        <w:div w:id="1342926411">
          <w:marLeft w:val="0"/>
          <w:marRight w:val="0"/>
          <w:marTop w:val="0"/>
          <w:marBottom w:val="0"/>
          <w:divBdr>
            <w:top w:val="none" w:sz="0" w:space="0" w:color="auto"/>
            <w:left w:val="none" w:sz="0" w:space="0" w:color="auto"/>
            <w:bottom w:val="none" w:sz="0" w:space="0" w:color="auto"/>
            <w:right w:val="none" w:sz="0" w:space="0" w:color="auto"/>
          </w:divBdr>
        </w:div>
      </w:divsChild>
    </w:div>
    <w:div w:id="101144438">
      <w:bodyDiv w:val="1"/>
      <w:marLeft w:val="0"/>
      <w:marRight w:val="0"/>
      <w:marTop w:val="0"/>
      <w:marBottom w:val="0"/>
      <w:divBdr>
        <w:top w:val="none" w:sz="0" w:space="0" w:color="auto"/>
        <w:left w:val="none" w:sz="0" w:space="0" w:color="auto"/>
        <w:bottom w:val="none" w:sz="0" w:space="0" w:color="auto"/>
        <w:right w:val="none" w:sz="0" w:space="0" w:color="auto"/>
      </w:divBdr>
    </w:div>
    <w:div w:id="109009297">
      <w:bodyDiv w:val="1"/>
      <w:marLeft w:val="0"/>
      <w:marRight w:val="0"/>
      <w:marTop w:val="0"/>
      <w:marBottom w:val="0"/>
      <w:divBdr>
        <w:top w:val="none" w:sz="0" w:space="0" w:color="auto"/>
        <w:left w:val="none" w:sz="0" w:space="0" w:color="auto"/>
        <w:bottom w:val="none" w:sz="0" w:space="0" w:color="auto"/>
        <w:right w:val="none" w:sz="0" w:space="0" w:color="auto"/>
      </w:divBdr>
    </w:div>
    <w:div w:id="125926714">
      <w:bodyDiv w:val="1"/>
      <w:marLeft w:val="0"/>
      <w:marRight w:val="0"/>
      <w:marTop w:val="0"/>
      <w:marBottom w:val="0"/>
      <w:divBdr>
        <w:top w:val="none" w:sz="0" w:space="0" w:color="auto"/>
        <w:left w:val="none" w:sz="0" w:space="0" w:color="auto"/>
        <w:bottom w:val="none" w:sz="0" w:space="0" w:color="auto"/>
        <w:right w:val="none" w:sz="0" w:space="0" w:color="auto"/>
      </w:divBdr>
    </w:div>
    <w:div w:id="131872543">
      <w:bodyDiv w:val="1"/>
      <w:marLeft w:val="0"/>
      <w:marRight w:val="0"/>
      <w:marTop w:val="0"/>
      <w:marBottom w:val="0"/>
      <w:divBdr>
        <w:top w:val="none" w:sz="0" w:space="0" w:color="auto"/>
        <w:left w:val="none" w:sz="0" w:space="0" w:color="auto"/>
        <w:bottom w:val="none" w:sz="0" w:space="0" w:color="auto"/>
        <w:right w:val="none" w:sz="0" w:space="0" w:color="auto"/>
      </w:divBdr>
      <w:divsChild>
        <w:div w:id="576015591">
          <w:marLeft w:val="0"/>
          <w:marRight w:val="0"/>
          <w:marTop w:val="0"/>
          <w:marBottom w:val="0"/>
          <w:divBdr>
            <w:top w:val="none" w:sz="0" w:space="0" w:color="auto"/>
            <w:left w:val="none" w:sz="0" w:space="0" w:color="auto"/>
            <w:bottom w:val="none" w:sz="0" w:space="0" w:color="auto"/>
            <w:right w:val="none" w:sz="0" w:space="0" w:color="auto"/>
          </w:divBdr>
          <w:divsChild>
            <w:div w:id="1331324252">
              <w:marLeft w:val="0"/>
              <w:marRight w:val="0"/>
              <w:marTop w:val="0"/>
              <w:marBottom w:val="0"/>
              <w:divBdr>
                <w:top w:val="none" w:sz="0" w:space="0" w:color="auto"/>
                <w:left w:val="none" w:sz="0" w:space="0" w:color="auto"/>
                <w:bottom w:val="none" w:sz="0" w:space="0" w:color="auto"/>
                <w:right w:val="none" w:sz="0" w:space="0" w:color="auto"/>
              </w:divBdr>
              <w:divsChild>
                <w:div w:id="332344358">
                  <w:marLeft w:val="0"/>
                  <w:marRight w:val="0"/>
                  <w:marTop w:val="0"/>
                  <w:marBottom w:val="0"/>
                  <w:divBdr>
                    <w:top w:val="none" w:sz="0" w:space="0" w:color="auto"/>
                    <w:left w:val="none" w:sz="0" w:space="0" w:color="auto"/>
                    <w:bottom w:val="none" w:sz="0" w:space="0" w:color="auto"/>
                    <w:right w:val="none" w:sz="0" w:space="0" w:color="auto"/>
                  </w:divBdr>
                  <w:divsChild>
                    <w:div w:id="2135711084">
                      <w:marLeft w:val="0"/>
                      <w:marRight w:val="0"/>
                      <w:marTop w:val="0"/>
                      <w:marBottom w:val="0"/>
                      <w:divBdr>
                        <w:top w:val="none" w:sz="0" w:space="0" w:color="auto"/>
                        <w:left w:val="none" w:sz="0" w:space="0" w:color="auto"/>
                        <w:bottom w:val="none" w:sz="0" w:space="0" w:color="auto"/>
                        <w:right w:val="none" w:sz="0" w:space="0" w:color="auto"/>
                      </w:divBdr>
                      <w:divsChild>
                        <w:div w:id="1684090154">
                          <w:marLeft w:val="0"/>
                          <w:marRight w:val="0"/>
                          <w:marTop w:val="0"/>
                          <w:marBottom w:val="0"/>
                          <w:divBdr>
                            <w:top w:val="none" w:sz="0" w:space="0" w:color="auto"/>
                            <w:left w:val="none" w:sz="0" w:space="0" w:color="auto"/>
                            <w:bottom w:val="none" w:sz="0" w:space="0" w:color="auto"/>
                            <w:right w:val="none" w:sz="0" w:space="0" w:color="auto"/>
                          </w:divBdr>
                          <w:divsChild>
                            <w:div w:id="880290528">
                              <w:marLeft w:val="0"/>
                              <w:marRight w:val="0"/>
                              <w:marTop w:val="0"/>
                              <w:marBottom w:val="0"/>
                              <w:divBdr>
                                <w:top w:val="none" w:sz="0" w:space="0" w:color="auto"/>
                                <w:left w:val="none" w:sz="0" w:space="0" w:color="auto"/>
                                <w:bottom w:val="none" w:sz="0" w:space="0" w:color="auto"/>
                                <w:right w:val="none" w:sz="0" w:space="0" w:color="auto"/>
                              </w:divBdr>
                            </w:div>
                            <w:div w:id="1896311191">
                              <w:marLeft w:val="0"/>
                              <w:marRight w:val="0"/>
                              <w:marTop w:val="0"/>
                              <w:marBottom w:val="0"/>
                              <w:divBdr>
                                <w:top w:val="none" w:sz="0" w:space="0" w:color="auto"/>
                                <w:left w:val="none" w:sz="0" w:space="0" w:color="auto"/>
                                <w:bottom w:val="none" w:sz="0" w:space="0" w:color="auto"/>
                                <w:right w:val="none" w:sz="0" w:space="0" w:color="auto"/>
                              </w:divBdr>
                            </w:div>
                          </w:divsChild>
                        </w:div>
                        <w:div w:id="308290502">
                          <w:marLeft w:val="0"/>
                          <w:marRight w:val="0"/>
                          <w:marTop w:val="0"/>
                          <w:marBottom w:val="0"/>
                          <w:divBdr>
                            <w:top w:val="none" w:sz="0" w:space="0" w:color="auto"/>
                            <w:left w:val="none" w:sz="0" w:space="0" w:color="auto"/>
                            <w:bottom w:val="none" w:sz="0" w:space="0" w:color="auto"/>
                            <w:right w:val="none" w:sz="0" w:space="0" w:color="auto"/>
                          </w:divBdr>
                          <w:divsChild>
                            <w:div w:id="1834685872">
                              <w:marLeft w:val="0"/>
                              <w:marRight w:val="300"/>
                              <w:marTop w:val="180"/>
                              <w:marBottom w:val="0"/>
                              <w:divBdr>
                                <w:top w:val="none" w:sz="0" w:space="0" w:color="auto"/>
                                <w:left w:val="none" w:sz="0" w:space="0" w:color="auto"/>
                                <w:bottom w:val="none" w:sz="0" w:space="0" w:color="auto"/>
                                <w:right w:val="none" w:sz="0" w:space="0" w:color="auto"/>
                              </w:divBdr>
                              <w:divsChild>
                                <w:div w:id="9489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717119">
          <w:marLeft w:val="0"/>
          <w:marRight w:val="0"/>
          <w:marTop w:val="0"/>
          <w:marBottom w:val="0"/>
          <w:divBdr>
            <w:top w:val="none" w:sz="0" w:space="0" w:color="auto"/>
            <w:left w:val="none" w:sz="0" w:space="0" w:color="auto"/>
            <w:bottom w:val="none" w:sz="0" w:space="0" w:color="auto"/>
            <w:right w:val="none" w:sz="0" w:space="0" w:color="auto"/>
          </w:divBdr>
          <w:divsChild>
            <w:div w:id="1583569157">
              <w:marLeft w:val="0"/>
              <w:marRight w:val="0"/>
              <w:marTop w:val="0"/>
              <w:marBottom w:val="0"/>
              <w:divBdr>
                <w:top w:val="none" w:sz="0" w:space="0" w:color="auto"/>
                <w:left w:val="none" w:sz="0" w:space="0" w:color="auto"/>
                <w:bottom w:val="none" w:sz="0" w:space="0" w:color="auto"/>
                <w:right w:val="none" w:sz="0" w:space="0" w:color="auto"/>
              </w:divBdr>
              <w:divsChild>
                <w:div w:id="255795335">
                  <w:marLeft w:val="0"/>
                  <w:marRight w:val="0"/>
                  <w:marTop w:val="0"/>
                  <w:marBottom w:val="0"/>
                  <w:divBdr>
                    <w:top w:val="none" w:sz="0" w:space="0" w:color="auto"/>
                    <w:left w:val="none" w:sz="0" w:space="0" w:color="auto"/>
                    <w:bottom w:val="none" w:sz="0" w:space="0" w:color="auto"/>
                    <w:right w:val="none" w:sz="0" w:space="0" w:color="auto"/>
                  </w:divBdr>
                  <w:divsChild>
                    <w:div w:id="79448136">
                      <w:marLeft w:val="0"/>
                      <w:marRight w:val="0"/>
                      <w:marTop w:val="0"/>
                      <w:marBottom w:val="0"/>
                      <w:divBdr>
                        <w:top w:val="none" w:sz="0" w:space="0" w:color="auto"/>
                        <w:left w:val="none" w:sz="0" w:space="0" w:color="auto"/>
                        <w:bottom w:val="none" w:sz="0" w:space="0" w:color="auto"/>
                        <w:right w:val="none" w:sz="0" w:space="0" w:color="auto"/>
                      </w:divBdr>
                      <w:divsChild>
                        <w:div w:id="16975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06586">
      <w:bodyDiv w:val="1"/>
      <w:marLeft w:val="0"/>
      <w:marRight w:val="0"/>
      <w:marTop w:val="0"/>
      <w:marBottom w:val="0"/>
      <w:divBdr>
        <w:top w:val="none" w:sz="0" w:space="0" w:color="auto"/>
        <w:left w:val="none" w:sz="0" w:space="0" w:color="auto"/>
        <w:bottom w:val="none" w:sz="0" w:space="0" w:color="auto"/>
        <w:right w:val="none" w:sz="0" w:space="0" w:color="auto"/>
      </w:divBdr>
    </w:div>
    <w:div w:id="149710030">
      <w:bodyDiv w:val="1"/>
      <w:marLeft w:val="0"/>
      <w:marRight w:val="0"/>
      <w:marTop w:val="0"/>
      <w:marBottom w:val="0"/>
      <w:divBdr>
        <w:top w:val="none" w:sz="0" w:space="0" w:color="auto"/>
        <w:left w:val="none" w:sz="0" w:space="0" w:color="auto"/>
        <w:bottom w:val="none" w:sz="0" w:space="0" w:color="auto"/>
        <w:right w:val="none" w:sz="0" w:space="0" w:color="auto"/>
      </w:divBdr>
    </w:div>
    <w:div w:id="171183598">
      <w:bodyDiv w:val="1"/>
      <w:marLeft w:val="0"/>
      <w:marRight w:val="0"/>
      <w:marTop w:val="0"/>
      <w:marBottom w:val="0"/>
      <w:divBdr>
        <w:top w:val="none" w:sz="0" w:space="0" w:color="auto"/>
        <w:left w:val="none" w:sz="0" w:space="0" w:color="auto"/>
        <w:bottom w:val="none" w:sz="0" w:space="0" w:color="auto"/>
        <w:right w:val="none" w:sz="0" w:space="0" w:color="auto"/>
      </w:divBdr>
    </w:div>
    <w:div w:id="184446739">
      <w:bodyDiv w:val="1"/>
      <w:marLeft w:val="0"/>
      <w:marRight w:val="0"/>
      <w:marTop w:val="0"/>
      <w:marBottom w:val="0"/>
      <w:divBdr>
        <w:top w:val="none" w:sz="0" w:space="0" w:color="auto"/>
        <w:left w:val="none" w:sz="0" w:space="0" w:color="auto"/>
        <w:bottom w:val="none" w:sz="0" w:space="0" w:color="auto"/>
        <w:right w:val="none" w:sz="0" w:space="0" w:color="auto"/>
      </w:divBdr>
    </w:div>
    <w:div w:id="195974274">
      <w:bodyDiv w:val="1"/>
      <w:marLeft w:val="0"/>
      <w:marRight w:val="0"/>
      <w:marTop w:val="0"/>
      <w:marBottom w:val="0"/>
      <w:divBdr>
        <w:top w:val="none" w:sz="0" w:space="0" w:color="auto"/>
        <w:left w:val="none" w:sz="0" w:space="0" w:color="auto"/>
        <w:bottom w:val="none" w:sz="0" w:space="0" w:color="auto"/>
        <w:right w:val="none" w:sz="0" w:space="0" w:color="auto"/>
      </w:divBdr>
    </w:div>
    <w:div w:id="203638182">
      <w:bodyDiv w:val="1"/>
      <w:marLeft w:val="0"/>
      <w:marRight w:val="0"/>
      <w:marTop w:val="0"/>
      <w:marBottom w:val="0"/>
      <w:divBdr>
        <w:top w:val="none" w:sz="0" w:space="0" w:color="auto"/>
        <w:left w:val="none" w:sz="0" w:space="0" w:color="auto"/>
        <w:bottom w:val="none" w:sz="0" w:space="0" w:color="auto"/>
        <w:right w:val="none" w:sz="0" w:space="0" w:color="auto"/>
      </w:divBdr>
    </w:div>
    <w:div w:id="213389036">
      <w:bodyDiv w:val="1"/>
      <w:marLeft w:val="0"/>
      <w:marRight w:val="0"/>
      <w:marTop w:val="0"/>
      <w:marBottom w:val="0"/>
      <w:divBdr>
        <w:top w:val="none" w:sz="0" w:space="0" w:color="auto"/>
        <w:left w:val="none" w:sz="0" w:space="0" w:color="auto"/>
        <w:bottom w:val="none" w:sz="0" w:space="0" w:color="auto"/>
        <w:right w:val="none" w:sz="0" w:space="0" w:color="auto"/>
      </w:divBdr>
    </w:div>
    <w:div w:id="241375001">
      <w:bodyDiv w:val="1"/>
      <w:marLeft w:val="0"/>
      <w:marRight w:val="0"/>
      <w:marTop w:val="0"/>
      <w:marBottom w:val="0"/>
      <w:divBdr>
        <w:top w:val="none" w:sz="0" w:space="0" w:color="auto"/>
        <w:left w:val="none" w:sz="0" w:space="0" w:color="auto"/>
        <w:bottom w:val="none" w:sz="0" w:space="0" w:color="auto"/>
        <w:right w:val="none" w:sz="0" w:space="0" w:color="auto"/>
      </w:divBdr>
    </w:div>
    <w:div w:id="262735327">
      <w:bodyDiv w:val="1"/>
      <w:marLeft w:val="0"/>
      <w:marRight w:val="0"/>
      <w:marTop w:val="0"/>
      <w:marBottom w:val="0"/>
      <w:divBdr>
        <w:top w:val="none" w:sz="0" w:space="0" w:color="auto"/>
        <w:left w:val="none" w:sz="0" w:space="0" w:color="auto"/>
        <w:bottom w:val="none" w:sz="0" w:space="0" w:color="auto"/>
        <w:right w:val="none" w:sz="0" w:space="0" w:color="auto"/>
      </w:divBdr>
    </w:div>
    <w:div w:id="292833015">
      <w:bodyDiv w:val="1"/>
      <w:marLeft w:val="0"/>
      <w:marRight w:val="0"/>
      <w:marTop w:val="0"/>
      <w:marBottom w:val="0"/>
      <w:divBdr>
        <w:top w:val="none" w:sz="0" w:space="0" w:color="auto"/>
        <w:left w:val="none" w:sz="0" w:space="0" w:color="auto"/>
        <w:bottom w:val="none" w:sz="0" w:space="0" w:color="auto"/>
        <w:right w:val="none" w:sz="0" w:space="0" w:color="auto"/>
      </w:divBdr>
    </w:div>
    <w:div w:id="332798595">
      <w:bodyDiv w:val="1"/>
      <w:marLeft w:val="0"/>
      <w:marRight w:val="0"/>
      <w:marTop w:val="0"/>
      <w:marBottom w:val="0"/>
      <w:divBdr>
        <w:top w:val="none" w:sz="0" w:space="0" w:color="auto"/>
        <w:left w:val="none" w:sz="0" w:space="0" w:color="auto"/>
        <w:bottom w:val="none" w:sz="0" w:space="0" w:color="auto"/>
        <w:right w:val="none" w:sz="0" w:space="0" w:color="auto"/>
      </w:divBdr>
    </w:div>
    <w:div w:id="334840180">
      <w:bodyDiv w:val="1"/>
      <w:marLeft w:val="0"/>
      <w:marRight w:val="0"/>
      <w:marTop w:val="0"/>
      <w:marBottom w:val="0"/>
      <w:divBdr>
        <w:top w:val="none" w:sz="0" w:space="0" w:color="auto"/>
        <w:left w:val="none" w:sz="0" w:space="0" w:color="auto"/>
        <w:bottom w:val="none" w:sz="0" w:space="0" w:color="auto"/>
        <w:right w:val="none" w:sz="0" w:space="0" w:color="auto"/>
      </w:divBdr>
    </w:div>
    <w:div w:id="377630613">
      <w:bodyDiv w:val="1"/>
      <w:marLeft w:val="0"/>
      <w:marRight w:val="0"/>
      <w:marTop w:val="0"/>
      <w:marBottom w:val="0"/>
      <w:divBdr>
        <w:top w:val="none" w:sz="0" w:space="0" w:color="auto"/>
        <w:left w:val="none" w:sz="0" w:space="0" w:color="auto"/>
        <w:bottom w:val="none" w:sz="0" w:space="0" w:color="auto"/>
        <w:right w:val="none" w:sz="0" w:space="0" w:color="auto"/>
      </w:divBdr>
    </w:div>
    <w:div w:id="381448633">
      <w:bodyDiv w:val="1"/>
      <w:marLeft w:val="0"/>
      <w:marRight w:val="0"/>
      <w:marTop w:val="0"/>
      <w:marBottom w:val="0"/>
      <w:divBdr>
        <w:top w:val="none" w:sz="0" w:space="0" w:color="auto"/>
        <w:left w:val="none" w:sz="0" w:space="0" w:color="auto"/>
        <w:bottom w:val="none" w:sz="0" w:space="0" w:color="auto"/>
        <w:right w:val="none" w:sz="0" w:space="0" w:color="auto"/>
      </w:divBdr>
      <w:divsChild>
        <w:div w:id="1612544519">
          <w:marLeft w:val="336"/>
          <w:marRight w:val="0"/>
          <w:marTop w:val="120"/>
          <w:marBottom w:val="312"/>
          <w:divBdr>
            <w:top w:val="none" w:sz="0" w:space="0" w:color="auto"/>
            <w:left w:val="none" w:sz="0" w:space="0" w:color="auto"/>
            <w:bottom w:val="none" w:sz="0" w:space="0" w:color="auto"/>
            <w:right w:val="none" w:sz="0" w:space="0" w:color="auto"/>
          </w:divBdr>
          <w:divsChild>
            <w:div w:id="6140200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4427642">
      <w:bodyDiv w:val="1"/>
      <w:marLeft w:val="0"/>
      <w:marRight w:val="0"/>
      <w:marTop w:val="0"/>
      <w:marBottom w:val="0"/>
      <w:divBdr>
        <w:top w:val="none" w:sz="0" w:space="0" w:color="auto"/>
        <w:left w:val="none" w:sz="0" w:space="0" w:color="auto"/>
        <w:bottom w:val="none" w:sz="0" w:space="0" w:color="auto"/>
        <w:right w:val="none" w:sz="0" w:space="0" w:color="auto"/>
      </w:divBdr>
    </w:div>
    <w:div w:id="396706611">
      <w:bodyDiv w:val="1"/>
      <w:marLeft w:val="0"/>
      <w:marRight w:val="0"/>
      <w:marTop w:val="0"/>
      <w:marBottom w:val="0"/>
      <w:divBdr>
        <w:top w:val="none" w:sz="0" w:space="0" w:color="auto"/>
        <w:left w:val="none" w:sz="0" w:space="0" w:color="auto"/>
        <w:bottom w:val="none" w:sz="0" w:space="0" w:color="auto"/>
        <w:right w:val="none" w:sz="0" w:space="0" w:color="auto"/>
      </w:divBdr>
    </w:div>
    <w:div w:id="408043474">
      <w:bodyDiv w:val="1"/>
      <w:marLeft w:val="0"/>
      <w:marRight w:val="0"/>
      <w:marTop w:val="0"/>
      <w:marBottom w:val="0"/>
      <w:divBdr>
        <w:top w:val="none" w:sz="0" w:space="0" w:color="auto"/>
        <w:left w:val="none" w:sz="0" w:space="0" w:color="auto"/>
        <w:bottom w:val="none" w:sz="0" w:space="0" w:color="auto"/>
        <w:right w:val="none" w:sz="0" w:space="0" w:color="auto"/>
      </w:divBdr>
    </w:div>
    <w:div w:id="418916374">
      <w:bodyDiv w:val="1"/>
      <w:marLeft w:val="0"/>
      <w:marRight w:val="0"/>
      <w:marTop w:val="0"/>
      <w:marBottom w:val="0"/>
      <w:divBdr>
        <w:top w:val="none" w:sz="0" w:space="0" w:color="auto"/>
        <w:left w:val="none" w:sz="0" w:space="0" w:color="auto"/>
        <w:bottom w:val="none" w:sz="0" w:space="0" w:color="auto"/>
        <w:right w:val="none" w:sz="0" w:space="0" w:color="auto"/>
      </w:divBdr>
    </w:div>
    <w:div w:id="474682118">
      <w:bodyDiv w:val="1"/>
      <w:marLeft w:val="0"/>
      <w:marRight w:val="0"/>
      <w:marTop w:val="0"/>
      <w:marBottom w:val="0"/>
      <w:divBdr>
        <w:top w:val="none" w:sz="0" w:space="0" w:color="auto"/>
        <w:left w:val="none" w:sz="0" w:space="0" w:color="auto"/>
        <w:bottom w:val="none" w:sz="0" w:space="0" w:color="auto"/>
        <w:right w:val="none" w:sz="0" w:space="0" w:color="auto"/>
      </w:divBdr>
    </w:div>
    <w:div w:id="483395959">
      <w:bodyDiv w:val="1"/>
      <w:marLeft w:val="0"/>
      <w:marRight w:val="0"/>
      <w:marTop w:val="0"/>
      <w:marBottom w:val="0"/>
      <w:divBdr>
        <w:top w:val="none" w:sz="0" w:space="0" w:color="auto"/>
        <w:left w:val="none" w:sz="0" w:space="0" w:color="auto"/>
        <w:bottom w:val="none" w:sz="0" w:space="0" w:color="auto"/>
        <w:right w:val="none" w:sz="0" w:space="0" w:color="auto"/>
      </w:divBdr>
    </w:div>
    <w:div w:id="491024614">
      <w:bodyDiv w:val="1"/>
      <w:marLeft w:val="0"/>
      <w:marRight w:val="0"/>
      <w:marTop w:val="0"/>
      <w:marBottom w:val="0"/>
      <w:divBdr>
        <w:top w:val="none" w:sz="0" w:space="0" w:color="auto"/>
        <w:left w:val="none" w:sz="0" w:space="0" w:color="auto"/>
        <w:bottom w:val="none" w:sz="0" w:space="0" w:color="auto"/>
        <w:right w:val="none" w:sz="0" w:space="0" w:color="auto"/>
      </w:divBdr>
    </w:div>
    <w:div w:id="517158903">
      <w:bodyDiv w:val="1"/>
      <w:marLeft w:val="0"/>
      <w:marRight w:val="0"/>
      <w:marTop w:val="0"/>
      <w:marBottom w:val="0"/>
      <w:divBdr>
        <w:top w:val="none" w:sz="0" w:space="0" w:color="auto"/>
        <w:left w:val="none" w:sz="0" w:space="0" w:color="auto"/>
        <w:bottom w:val="none" w:sz="0" w:space="0" w:color="auto"/>
        <w:right w:val="none" w:sz="0" w:space="0" w:color="auto"/>
      </w:divBdr>
    </w:div>
    <w:div w:id="580407923">
      <w:bodyDiv w:val="1"/>
      <w:marLeft w:val="0"/>
      <w:marRight w:val="0"/>
      <w:marTop w:val="0"/>
      <w:marBottom w:val="0"/>
      <w:divBdr>
        <w:top w:val="none" w:sz="0" w:space="0" w:color="auto"/>
        <w:left w:val="none" w:sz="0" w:space="0" w:color="auto"/>
        <w:bottom w:val="none" w:sz="0" w:space="0" w:color="auto"/>
        <w:right w:val="none" w:sz="0" w:space="0" w:color="auto"/>
      </w:divBdr>
    </w:div>
    <w:div w:id="592669176">
      <w:bodyDiv w:val="1"/>
      <w:marLeft w:val="0"/>
      <w:marRight w:val="0"/>
      <w:marTop w:val="0"/>
      <w:marBottom w:val="0"/>
      <w:divBdr>
        <w:top w:val="none" w:sz="0" w:space="0" w:color="auto"/>
        <w:left w:val="none" w:sz="0" w:space="0" w:color="auto"/>
        <w:bottom w:val="none" w:sz="0" w:space="0" w:color="auto"/>
        <w:right w:val="none" w:sz="0" w:space="0" w:color="auto"/>
      </w:divBdr>
    </w:div>
    <w:div w:id="599486701">
      <w:bodyDiv w:val="1"/>
      <w:marLeft w:val="0"/>
      <w:marRight w:val="0"/>
      <w:marTop w:val="0"/>
      <w:marBottom w:val="0"/>
      <w:divBdr>
        <w:top w:val="none" w:sz="0" w:space="0" w:color="auto"/>
        <w:left w:val="none" w:sz="0" w:space="0" w:color="auto"/>
        <w:bottom w:val="none" w:sz="0" w:space="0" w:color="auto"/>
        <w:right w:val="none" w:sz="0" w:space="0" w:color="auto"/>
      </w:divBdr>
    </w:div>
    <w:div w:id="611479800">
      <w:bodyDiv w:val="1"/>
      <w:marLeft w:val="0"/>
      <w:marRight w:val="0"/>
      <w:marTop w:val="0"/>
      <w:marBottom w:val="0"/>
      <w:divBdr>
        <w:top w:val="none" w:sz="0" w:space="0" w:color="auto"/>
        <w:left w:val="none" w:sz="0" w:space="0" w:color="auto"/>
        <w:bottom w:val="none" w:sz="0" w:space="0" w:color="auto"/>
        <w:right w:val="none" w:sz="0" w:space="0" w:color="auto"/>
      </w:divBdr>
    </w:div>
    <w:div w:id="639379557">
      <w:bodyDiv w:val="1"/>
      <w:marLeft w:val="0"/>
      <w:marRight w:val="0"/>
      <w:marTop w:val="0"/>
      <w:marBottom w:val="0"/>
      <w:divBdr>
        <w:top w:val="none" w:sz="0" w:space="0" w:color="auto"/>
        <w:left w:val="none" w:sz="0" w:space="0" w:color="auto"/>
        <w:bottom w:val="none" w:sz="0" w:space="0" w:color="auto"/>
        <w:right w:val="none" w:sz="0" w:space="0" w:color="auto"/>
      </w:divBdr>
    </w:div>
    <w:div w:id="655375461">
      <w:bodyDiv w:val="1"/>
      <w:marLeft w:val="0"/>
      <w:marRight w:val="0"/>
      <w:marTop w:val="0"/>
      <w:marBottom w:val="0"/>
      <w:divBdr>
        <w:top w:val="none" w:sz="0" w:space="0" w:color="auto"/>
        <w:left w:val="none" w:sz="0" w:space="0" w:color="auto"/>
        <w:bottom w:val="none" w:sz="0" w:space="0" w:color="auto"/>
        <w:right w:val="none" w:sz="0" w:space="0" w:color="auto"/>
      </w:divBdr>
    </w:div>
    <w:div w:id="671489169">
      <w:bodyDiv w:val="1"/>
      <w:marLeft w:val="0"/>
      <w:marRight w:val="0"/>
      <w:marTop w:val="0"/>
      <w:marBottom w:val="0"/>
      <w:divBdr>
        <w:top w:val="none" w:sz="0" w:space="0" w:color="auto"/>
        <w:left w:val="none" w:sz="0" w:space="0" w:color="auto"/>
        <w:bottom w:val="none" w:sz="0" w:space="0" w:color="auto"/>
        <w:right w:val="none" w:sz="0" w:space="0" w:color="auto"/>
      </w:divBdr>
    </w:div>
    <w:div w:id="695816599">
      <w:bodyDiv w:val="1"/>
      <w:marLeft w:val="0"/>
      <w:marRight w:val="0"/>
      <w:marTop w:val="0"/>
      <w:marBottom w:val="0"/>
      <w:divBdr>
        <w:top w:val="none" w:sz="0" w:space="0" w:color="auto"/>
        <w:left w:val="none" w:sz="0" w:space="0" w:color="auto"/>
        <w:bottom w:val="none" w:sz="0" w:space="0" w:color="auto"/>
        <w:right w:val="none" w:sz="0" w:space="0" w:color="auto"/>
      </w:divBdr>
    </w:div>
    <w:div w:id="710694558">
      <w:bodyDiv w:val="1"/>
      <w:marLeft w:val="0"/>
      <w:marRight w:val="0"/>
      <w:marTop w:val="0"/>
      <w:marBottom w:val="0"/>
      <w:divBdr>
        <w:top w:val="none" w:sz="0" w:space="0" w:color="auto"/>
        <w:left w:val="none" w:sz="0" w:space="0" w:color="auto"/>
        <w:bottom w:val="none" w:sz="0" w:space="0" w:color="auto"/>
        <w:right w:val="none" w:sz="0" w:space="0" w:color="auto"/>
      </w:divBdr>
    </w:div>
    <w:div w:id="736902421">
      <w:bodyDiv w:val="1"/>
      <w:marLeft w:val="0"/>
      <w:marRight w:val="0"/>
      <w:marTop w:val="0"/>
      <w:marBottom w:val="0"/>
      <w:divBdr>
        <w:top w:val="none" w:sz="0" w:space="0" w:color="auto"/>
        <w:left w:val="none" w:sz="0" w:space="0" w:color="auto"/>
        <w:bottom w:val="none" w:sz="0" w:space="0" w:color="auto"/>
        <w:right w:val="none" w:sz="0" w:space="0" w:color="auto"/>
      </w:divBdr>
    </w:div>
    <w:div w:id="743572496">
      <w:bodyDiv w:val="1"/>
      <w:marLeft w:val="0"/>
      <w:marRight w:val="0"/>
      <w:marTop w:val="0"/>
      <w:marBottom w:val="0"/>
      <w:divBdr>
        <w:top w:val="none" w:sz="0" w:space="0" w:color="auto"/>
        <w:left w:val="none" w:sz="0" w:space="0" w:color="auto"/>
        <w:bottom w:val="none" w:sz="0" w:space="0" w:color="auto"/>
        <w:right w:val="none" w:sz="0" w:space="0" w:color="auto"/>
      </w:divBdr>
    </w:div>
    <w:div w:id="811294229">
      <w:bodyDiv w:val="1"/>
      <w:marLeft w:val="0"/>
      <w:marRight w:val="0"/>
      <w:marTop w:val="0"/>
      <w:marBottom w:val="0"/>
      <w:divBdr>
        <w:top w:val="none" w:sz="0" w:space="0" w:color="auto"/>
        <w:left w:val="none" w:sz="0" w:space="0" w:color="auto"/>
        <w:bottom w:val="none" w:sz="0" w:space="0" w:color="auto"/>
        <w:right w:val="none" w:sz="0" w:space="0" w:color="auto"/>
      </w:divBdr>
    </w:div>
    <w:div w:id="824275982">
      <w:bodyDiv w:val="1"/>
      <w:marLeft w:val="0"/>
      <w:marRight w:val="0"/>
      <w:marTop w:val="0"/>
      <w:marBottom w:val="0"/>
      <w:divBdr>
        <w:top w:val="none" w:sz="0" w:space="0" w:color="auto"/>
        <w:left w:val="none" w:sz="0" w:space="0" w:color="auto"/>
        <w:bottom w:val="none" w:sz="0" w:space="0" w:color="auto"/>
        <w:right w:val="none" w:sz="0" w:space="0" w:color="auto"/>
      </w:divBdr>
    </w:div>
    <w:div w:id="846288576">
      <w:bodyDiv w:val="1"/>
      <w:marLeft w:val="0"/>
      <w:marRight w:val="0"/>
      <w:marTop w:val="0"/>
      <w:marBottom w:val="0"/>
      <w:divBdr>
        <w:top w:val="none" w:sz="0" w:space="0" w:color="auto"/>
        <w:left w:val="none" w:sz="0" w:space="0" w:color="auto"/>
        <w:bottom w:val="none" w:sz="0" w:space="0" w:color="auto"/>
        <w:right w:val="none" w:sz="0" w:space="0" w:color="auto"/>
      </w:divBdr>
    </w:div>
    <w:div w:id="848101512">
      <w:bodyDiv w:val="1"/>
      <w:marLeft w:val="0"/>
      <w:marRight w:val="0"/>
      <w:marTop w:val="0"/>
      <w:marBottom w:val="0"/>
      <w:divBdr>
        <w:top w:val="none" w:sz="0" w:space="0" w:color="auto"/>
        <w:left w:val="none" w:sz="0" w:space="0" w:color="auto"/>
        <w:bottom w:val="none" w:sz="0" w:space="0" w:color="auto"/>
        <w:right w:val="none" w:sz="0" w:space="0" w:color="auto"/>
      </w:divBdr>
    </w:div>
    <w:div w:id="850338942">
      <w:bodyDiv w:val="1"/>
      <w:marLeft w:val="0"/>
      <w:marRight w:val="0"/>
      <w:marTop w:val="0"/>
      <w:marBottom w:val="0"/>
      <w:divBdr>
        <w:top w:val="none" w:sz="0" w:space="0" w:color="auto"/>
        <w:left w:val="none" w:sz="0" w:space="0" w:color="auto"/>
        <w:bottom w:val="none" w:sz="0" w:space="0" w:color="auto"/>
        <w:right w:val="none" w:sz="0" w:space="0" w:color="auto"/>
      </w:divBdr>
    </w:div>
    <w:div w:id="862085774">
      <w:bodyDiv w:val="1"/>
      <w:marLeft w:val="0"/>
      <w:marRight w:val="0"/>
      <w:marTop w:val="0"/>
      <w:marBottom w:val="0"/>
      <w:divBdr>
        <w:top w:val="none" w:sz="0" w:space="0" w:color="auto"/>
        <w:left w:val="none" w:sz="0" w:space="0" w:color="auto"/>
        <w:bottom w:val="none" w:sz="0" w:space="0" w:color="auto"/>
        <w:right w:val="none" w:sz="0" w:space="0" w:color="auto"/>
      </w:divBdr>
    </w:div>
    <w:div w:id="867450861">
      <w:bodyDiv w:val="1"/>
      <w:marLeft w:val="0"/>
      <w:marRight w:val="0"/>
      <w:marTop w:val="0"/>
      <w:marBottom w:val="0"/>
      <w:divBdr>
        <w:top w:val="none" w:sz="0" w:space="0" w:color="auto"/>
        <w:left w:val="none" w:sz="0" w:space="0" w:color="auto"/>
        <w:bottom w:val="none" w:sz="0" w:space="0" w:color="auto"/>
        <w:right w:val="none" w:sz="0" w:space="0" w:color="auto"/>
      </w:divBdr>
    </w:div>
    <w:div w:id="928272027">
      <w:bodyDiv w:val="1"/>
      <w:marLeft w:val="0"/>
      <w:marRight w:val="0"/>
      <w:marTop w:val="0"/>
      <w:marBottom w:val="0"/>
      <w:divBdr>
        <w:top w:val="none" w:sz="0" w:space="0" w:color="auto"/>
        <w:left w:val="none" w:sz="0" w:space="0" w:color="auto"/>
        <w:bottom w:val="none" w:sz="0" w:space="0" w:color="auto"/>
        <w:right w:val="none" w:sz="0" w:space="0" w:color="auto"/>
      </w:divBdr>
    </w:div>
    <w:div w:id="943805125">
      <w:bodyDiv w:val="1"/>
      <w:marLeft w:val="0"/>
      <w:marRight w:val="0"/>
      <w:marTop w:val="0"/>
      <w:marBottom w:val="0"/>
      <w:divBdr>
        <w:top w:val="none" w:sz="0" w:space="0" w:color="auto"/>
        <w:left w:val="none" w:sz="0" w:space="0" w:color="auto"/>
        <w:bottom w:val="none" w:sz="0" w:space="0" w:color="auto"/>
        <w:right w:val="none" w:sz="0" w:space="0" w:color="auto"/>
      </w:divBdr>
    </w:div>
    <w:div w:id="946621253">
      <w:bodyDiv w:val="1"/>
      <w:marLeft w:val="0"/>
      <w:marRight w:val="0"/>
      <w:marTop w:val="0"/>
      <w:marBottom w:val="0"/>
      <w:divBdr>
        <w:top w:val="none" w:sz="0" w:space="0" w:color="auto"/>
        <w:left w:val="none" w:sz="0" w:space="0" w:color="auto"/>
        <w:bottom w:val="none" w:sz="0" w:space="0" w:color="auto"/>
        <w:right w:val="none" w:sz="0" w:space="0" w:color="auto"/>
      </w:divBdr>
    </w:div>
    <w:div w:id="1001466922">
      <w:bodyDiv w:val="1"/>
      <w:marLeft w:val="0"/>
      <w:marRight w:val="0"/>
      <w:marTop w:val="0"/>
      <w:marBottom w:val="0"/>
      <w:divBdr>
        <w:top w:val="none" w:sz="0" w:space="0" w:color="auto"/>
        <w:left w:val="none" w:sz="0" w:space="0" w:color="auto"/>
        <w:bottom w:val="none" w:sz="0" w:space="0" w:color="auto"/>
        <w:right w:val="none" w:sz="0" w:space="0" w:color="auto"/>
      </w:divBdr>
    </w:div>
    <w:div w:id="1046562636">
      <w:bodyDiv w:val="1"/>
      <w:marLeft w:val="0"/>
      <w:marRight w:val="0"/>
      <w:marTop w:val="0"/>
      <w:marBottom w:val="0"/>
      <w:divBdr>
        <w:top w:val="none" w:sz="0" w:space="0" w:color="auto"/>
        <w:left w:val="none" w:sz="0" w:space="0" w:color="auto"/>
        <w:bottom w:val="none" w:sz="0" w:space="0" w:color="auto"/>
        <w:right w:val="none" w:sz="0" w:space="0" w:color="auto"/>
      </w:divBdr>
    </w:div>
    <w:div w:id="1053234061">
      <w:bodyDiv w:val="1"/>
      <w:marLeft w:val="0"/>
      <w:marRight w:val="0"/>
      <w:marTop w:val="0"/>
      <w:marBottom w:val="0"/>
      <w:divBdr>
        <w:top w:val="none" w:sz="0" w:space="0" w:color="auto"/>
        <w:left w:val="none" w:sz="0" w:space="0" w:color="auto"/>
        <w:bottom w:val="none" w:sz="0" w:space="0" w:color="auto"/>
        <w:right w:val="none" w:sz="0" w:space="0" w:color="auto"/>
      </w:divBdr>
    </w:div>
    <w:div w:id="1062824008">
      <w:bodyDiv w:val="1"/>
      <w:marLeft w:val="0"/>
      <w:marRight w:val="0"/>
      <w:marTop w:val="0"/>
      <w:marBottom w:val="0"/>
      <w:divBdr>
        <w:top w:val="none" w:sz="0" w:space="0" w:color="auto"/>
        <w:left w:val="none" w:sz="0" w:space="0" w:color="auto"/>
        <w:bottom w:val="none" w:sz="0" w:space="0" w:color="auto"/>
        <w:right w:val="none" w:sz="0" w:space="0" w:color="auto"/>
      </w:divBdr>
    </w:div>
    <w:div w:id="1063790994">
      <w:bodyDiv w:val="1"/>
      <w:marLeft w:val="0"/>
      <w:marRight w:val="0"/>
      <w:marTop w:val="0"/>
      <w:marBottom w:val="0"/>
      <w:divBdr>
        <w:top w:val="none" w:sz="0" w:space="0" w:color="auto"/>
        <w:left w:val="none" w:sz="0" w:space="0" w:color="auto"/>
        <w:bottom w:val="none" w:sz="0" w:space="0" w:color="auto"/>
        <w:right w:val="none" w:sz="0" w:space="0" w:color="auto"/>
      </w:divBdr>
    </w:div>
    <w:div w:id="1126041048">
      <w:bodyDiv w:val="1"/>
      <w:marLeft w:val="0"/>
      <w:marRight w:val="0"/>
      <w:marTop w:val="0"/>
      <w:marBottom w:val="0"/>
      <w:divBdr>
        <w:top w:val="none" w:sz="0" w:space="0" w:color="auto"/>
        <w:left w:val="none" w:sz="0" w:space="0" w:color="auto"/>
        <w:bottom w:val="none" w:sz="0" w:space="0" w:color="auto"/>
        <w:right w:val="none" w:sz="0" w:space="0" w:color="auto"/>
      </w:divBdr>
    </w:div>
    <w:div w:id="1136606108">
      <w:bodyDiv w:val="1"/>
      <w:marLeft w:val="0"/>
      <w:marRight w:val="0"/>
      <w:marTop w:val="0"/>
      <w:marBottom w:val="0"/>
      <w:divBdr>
        <w:top w:val="none" w:sz="0" w:space="0" w:color="auto"/>
        <w:left w:val="none" w:sz="0" w:space="0" w:color="auto"/>
        <w:bottom w:val="none" w:sz="0" w:space="0" w:color="auto"/>
        <w:right w:val="none" w:sz="0" w:space="0" w:color="auto"/>
      </w:divBdr>
    </w:div>
    <w:div w:id="1160804531">
      <w:bodyDiv w:val="1"/>
      <w:marLeft w:val="0"/>
      <w:marRight w:val="0"/>
      <w:marTop w:val="0"/>
      <w:marBottom w:val="0"/>
      <w:divBdr>
        <w:top w:val="none" w:sz="0" w:space="0" w:color="auto"/>
        <w:left w:val="none" w:sz="0" w:space="0" w:color="auto"/>
        <w:bottom w:val="none" w:sz="0" w:space="0" w:color="auto"/>
        <w:right w:val="none" w:sz="0" w:space="0" w:color="auto"/>
      </w:divBdr>
    </w:div>
    <w:div w:id="1204096456">
      <w:bodyDiv w:val="1"/>
      <w:marLeft w:val="0"/>
      <w:marRight w:val="0"/>
      <w:marTop w:val="0"/>
      <w:marBottom w:val="0"/>
      <w:divBdr>
        <w:top w:val="none" w:sz="0" w:space="0" w:color="auto"/>
        <w:left w:val="none" w:sz="0" w:space="0" w:color="auto"/>
        <w:bottom w:val="none" w:sz="0" w:space="0" w:color="auto"/>
        <w:right w:val="none" w:sz="0" w:space="0" w:color="auto"/>
      </w:divBdr>
    </w:div>
    <w:div w:id="1205678005">
      <w:bodyDiv w:val="1"/>
      <w:marLeft w:val="0"/>
      <w:marRight w:val="0"/>
      <w:marTop w:val="0"/>
      <w:marBottom w:val="0"/>
      <w:divBdr>
        <w:top w:val="none" w:sz="0" w:space="0" w:color="auto"/>
        <w:left w:val="none" w:sz="0" w:space="0" w:color="auto"/>
        <w:bottom w:val="none" w:sz="0" w:space="0" w:color="auto"/>
        <w:right w:val="none" w:sz="0" w:space="0" w:color="auto"/>
      </w:divBdr>
    </w:div>
    <w:div w:id="1258097714">
      <w:bodyDiv w:val="1"/>
      <w:marLeft w:val="0"/>
      <w:marRight w:val="0"/>
      <w:marTop w:val="0"/>
      <w:marBottom w:val="0"/>
      <w:divBdr>
        <w:top w:val="none" w:sz="0" w:space="0" w:color="auto"/>
        <w:left w:val="none" w:sz="0" w:space="0" w:color="auto"/>
        <w:bottom w:val="none" w:sz="0" w:space="0" w:color="auto"/>
        <w:right w:val="none" w:sz="0" w:space="0" w:color="auto"/>
      </w:divBdr>
    </w:div>
    <w:div w:id="1266159179">
      <w:bodyDiv w:val="1"/>
      <w:marLeft w:val="0"/>
      <w:marRight w:val="0"/>
      <w:marTop w:val="0"/>
      <w:marBottom w:val="0"/>
      <w:divBdr>
        <w:top w:val="none" w:sz="0" w:space="0" w:color="auto"/>
        <w:left w:val="none" w:sz="0" w:space="0" w:color="auto"/>
        <w:bottom w:val="none" w:sz="0" w:space="0" w:color="auto"/>
        <w:right w:val="none" w:sz="0" w:space="0" w:color="auto"/>
      </w:divBdr>
    </w:div>
    <w:div w:id="1272856122">
      <w:bodyDiv w:val="1"/>
      <w:marLeft w:val="0"/>
      <w:marRight w:val="0"/>
      <w:marTop w:val="0"/>
      <w:marBottom w:val="0"/>
      <w:divBdr>
        <w:top w:val="none" w:sz="0" w:space="0" w:color="auto"/>
        <w:left w:val="none" w:sz="0" w:space="0" w:color="auto"/>
        <w:bottom w:val="none" w:sz="0" w:space="0" w:color="auto"/>
        <w:right w:val="none" w:sz="0" w:space="0" w:color="auto"/>
      </w:divBdr>
    </w:div>
    <w:div w:id="1289898415">
      <w:bodyDiv w:val="1"/>
      <w:marLeft w:val="0"/>
      <w:marRight w:val="0"/>
      <w:marTop w:val="0"/>
      <w:marBottom w:val="0"/>
      <w:divBdr>
        <w:top w:val="none" w:sz="0" w:space="0" w:color="auto"/>
        <w:left w:val="none" w:sz="0" w:space="0" w:color="auto"/>
        <w:bottom w:val="none" w:sz="0" w:space="0" w:color="auto"/>
        <w:right w:val="none" w:sz="0" w:space="0" w:color="auto"/>
      </w:divBdr>
    </w:div>
    <w:div w:id="1331444583">
      <w:bodyDiv w:val="1"/>
      <w:marLeft w:val="0"/>
      <w:marRight w:val="0"/>
      <w:marTop w:val="0"/>
      <w:marBottom w:val="0"/>
      <w:divBdr>
        <w:top w:val="none" w:sz="0" w:space="0" w:color="auto"/>
        <w:left w:val="none" w:sz="0" w:space="0" w:color="auto"/>
        <w:bottom w:val="none" w:sz="0" w:space="0" w:color="auto"/>
        <w:right w:val="none" w:sz="0" w:space="0" w:color="auto"/>
      </w:divBdr>
    </w:div>
    <w:div w:id="1376658427">
      <w:bodyDiv w:val="1"/>
      <w:marLeft w:val="0"/>
      <w:marRight w:val="0"/>
      <w:marTop w:val="0"/>
      <w:marBottom w:val="0"/>
      <w:divBdr>
        <w:top w:val="none" w:sz="0" w:space="0" w:color="auto"/>
        <w:left w:val="none" w:sz="0" w:space="0" w:color="auto"/>
        <w:bottom w:val="none" w:sz="0" w:space="0" w:color="auto"/>
        <w:right w:val="none" w:sz="0" w:space="0" w:color="auto"/>
      </w:divBdr>
    </w:div>
    <w:div w:id="1381249773">
      <w:bodyDiv w:val="1"/>
      <w:marLeft w:val="0"/>
      <w:marRight w:val="0"/>
      <w:marTop w:val="0"/>
      <w:marBottom w:val="0"/>
      <w:divBdr>
        <w:top w:val="none" w:sz="0" w:space="0" w:color="auto"/>
        <w:left w:val="none" w:sz="0" w:space="0" w:color="auto"/>
        <w:bottom w:val="none" w:sz="0" w:space="0" w:color="auto"/>
        <w:right w:val="none" w:sz="0" w:space="0" w:color="auto"/>
      </w:divBdr>
    </w:div>
    <w:div w:id="1397973477">
      <w:bodyDiv w:val="1"/>
      <w:marLeft w:val="0"/>
      <w:marRight w:val="0"/>
      <w:marTop w:val="0"/>
      <w:marBottom w:val="0"/>
      <w:divBdr>
        <w:top w:val="none" w:sz="0" w:space="0" w:color="auto"/>
        <w:left w:val="none" w:sz="0" w:space="0" w:color="auto"/>
        <w:bottom w:val="none" w:sz="0" w:space="0" w:color="auto"/>
        <w:right w:val="none" w:sz="0" w:space="0" w:color="auto"/>
      </w:divBdr>
    </w:div>
    <w:div w:id="1404336324">
      <w:bodyDiv w:val="1"/>
      <w:marLeft w:val="0"/>
      <w:marRight w:val="0"/>
      <w:marTop w:val="0"/>
      <w:marBottom w:val="0"/>
      <w:divBdr>
        <w:top w:val="none" w:sz="0" w:space="0" w:color="auto"/>
        <w:left w:val="none" w:sz="0" w:space="0" w:color="auto"/>
        <w:bottom w:val="none" w:sz="0" w:space="0" w:color="auto"/>
        <w:right w:val="none" w:sz="0" w:space="0" w:color="auto"/>
      </w:divBdr>
    </w:div>
    <w:div w:id="1413892730">
      <w:bodyDiv w:val="1"/>
      <w:marLeft w:val="0"/>
      <w:marRight w:val="0"/>
      <w:marTop w:val="0"/>
      <w:marBottom w:val="0"/>
      <w:divBdr>
        <w:top w:val="none" w:sz="0" w:space="0" w:color="auto"/>
        <w:left w:val="none" w:sz="0" w:space="0" w:color="auto"/>
        <w:bottom w:val="none" w:sz="0" w:space="0" w:color="auto"/>
        <w:right w:val="none" w:sz="0" w:space="0" w:color="auto"/>
      </w:divBdr>
    </w:div>
    <w:div w:id="1430659080">
      <w:bodyDiv w:val="1"/>
      <w:marLeft w:val="0"/>
      <w:marRight w:val="0"/>
      <w:marTop w:val="0"/>
      <w:marBottom w:val="0"/>
      <w:divBdr>
        <w:top w:val="none" w:sz="0" w:space="0" w:color="auto"/>
        <w:left w:val="none" w:sz="0" w:space="0" w:color="auto"/>
        <w:bottom w:val="none" w:sz="0" w:space="0" w:color="auto"/>
        <w:right w:val="none" w:sz="0" w:space="0" w:color="auto"/>
      </w:divBdr>
    </w:div>
    <w:div w:id="1440760112">
      <w:bodyDiv w:val="1"/>
      <w:marLeft w:val="0"/>
      <w:marRight w:val="0"/>
      <w:marTop w:val="0"/>
      <w:marBottom w:val="0"/>
      <w:divBdr>
        <w:top w:val="none" w:sz="0" w:space="0" w:color="auto"/>
        <w:left w:val="none" w:sz="0" w:space="0" w:color="auto"/>
        <w:bottom w:val="none" w:sz="0" w:space="0" w:color="auto"/>
        <w:right w:val="none" w:sz="0" w:space="0" w:color="auto"/>
      </w:divBdr>
    </w:div>
    <w:div w:id="1472557376">
      <w:bodyDiv w:val="1"/>
      <w:marLeft w:val="0"/>
      <w:marRight w:val="0"/>
      <w:marTop w:val="0"/>
      <w:marBottom w:val="0"/>
      <w:divBdr>
        <w:top w:val="none" w:sz="0" w:space="0" w:color="auto"/>
        <w:left w:val="none" w:sz="0" w:space="0" w:color="auto"/>
        <w:bottom w:val="none" w:sz="0" w:space="0" w:color="auto"/>
        <w:right w:val="none" w:sz="0" w:space="0" w:color="auto"/>
      </w:divBdr>
    </w:div>
    <w:div w:id="1482653178">
      <w:bodyDiv w:val="1"/>
      <w:marLeft w:val="0"/>
      <w:marRight w:val="0"/>
      <w:marTop w:val="0"/>
      <w:marBottom w:val="0"/>
      <w:divBdr>
        <w:top w:val="none" w:sz="0" w:space="0" w:color="auto"/>
        <w:left w:val="none" w:sz="0" w:space="0" w:color="auto"/>
        <w:bottom w:val="none" w:sz="0" w:space="0" w:color="auto"/>
        <w:right w:val="none" w:sz="0" w:space="0" w:color="auto"/>
      </w:divBdr>
    </w:div>
    <w:div w:id="1507744885">
      <w:bodyDiv w:val="1"/>
      <w:marLeft w:val="0"/>
      <w:marRight w:val="0"/>
      <w:marTop w:val="0"/>
      <w:marBottom w:val="0"/>
      <w:divBdr>
        <w:top w:val="none" w:sz="0" w:space="0" w:color="auto"/>
        <w:left w:val="none" w:sz="0" w:space="0" w:color="auto"/>
        <w:bottom w:val="none" w:sz="0" w:space="0" w:color="auto"/>
        <w:right w:val="none" w:sz="0" w:space="0" w:color="auto"/>
      </w:divBdr>
    </w:div>
    <w:div w:id="1513301569">
      <w:bodyDiv w:val="1"/>
      <w:marLeft w:val="0"/>
      <w:marRight w:val="0"/>
      <w:marTop w:val="0"/>
      <w:marBottom w:val="0"/>
      <w:divBdr>
        <w:top w:val="none" w:sz="0" w:space="0" w:color="auto"/>
        <w:left w:val="none" w:sz="0" w:space="0" w:color="auto"/>
        <w:bottom w:val="none" w:sz="0" w:space="0" w:color="auto"/>
        <w:right w:val="none" w:sz="0" w:space="0" w:color="auto"/>
      </w:divBdr>
    </w:div>
    <w:div w:id="1534728207">
      <w:bodyDiv w:val="1"/>
      <w:marLeft w:val="0"/>
      <w:marRight w:val="0"/>
      <w:marTop w:val="0"/>
      <w:marBottom w:val="0"/>
      <w:divBdr>
        <w:top w:val="none" w:sz="0" w:space="0" w:color="auto"/>
        <w:left w:val="none" w:sz="0" w:space="0" w:color="auto"/>
        <w:bottom w:val="none" w:sz="0" w:space="0" w:color="auto"/>
        <w:right w:val="none" w:sz="0" w:space="0" w:color="auto"/>
      </w:divBdr>
    </w:div>
    <w:div w:id="1537431517">
      <w:bodyDiv w:val="1"/>
      <w:marLeft w:val="0"/>
      <w:marRight w:val="0"/>
      <w:marTop w:val="0"/>
      <w:marBottom w:val="0"/>
      <w:divBdr>
        <w:top w:val="none" w:sz="0" w:space="0" w:color="auto"/>
        <w:left w:val="none" w:sz="0" w:space="0" w:color="auto"/>
        <w:bottom w:val="none" w:sz="0" w:space="0" w:color="auto"/>
        <w:right w:val="none" w:sz="0" w:space="0" w:color="auto"/>
      </w:divBdr>
    </w:div>
    <w:div w:id="1572232293">
      <w:bodyDiv w:val="1"/>
      <w:marLeft w:val="0"/>
      <w:marRight w:val="0"/>
      <w:marTop w:val="0"/>
      <w:marBottom w:val="0"/>
      <w:divBdr>
        <w:top w:val="none" w:sz="0" w:space="0" w:color="auto"/>
        <w:left w:val="none" w:sz="0" w:space="0" w:color="auto"/>
        <w:bottom w:val="none" w:sz="0" w:space="0" w:color="auto"/>
        <w:right w:val="none" w:sz="0" w:space="0" w:color="auto"/>
      </w:divBdr>
    </w:div>
    <w:div w:id="1581909151">
      <w:bodyDiv w:val="1"/>
      <w:marLeft w:val="0"/>
      <w:marRight w:val="0"/>
      <w:marTop w:val="0"/>
      <w:marBottom w:val="0"/>
      <w:divBdr>
        <w:top w:val="none" w:sz="0" w:space="0" w:color="auto"/>
        <w:left w:val="none" w:sz="0" w:space="0" w:color="auto"/>
        <w:bottom w:val="none" w:sz="0" w:space="0" w:color="auto"/>
        <w:right w:val="none" w:sz="0" w:space="0" w:color="auto"/>
      </w:divBdr>
    </w:div>
    <w:div w:id="1582979941">
      <w:bodyDiv w:val="1"/>
      <w:marLeft w:val="0"/>
      <w:marRight w:val="0"/>
      <w:marTop w:val="0"/>
      <w:marBottom w:val="0"/>
      <w:divBdr>
        <w:top w:val="none" w:sz="0" w:space="0" w:color="auto"/>
        <w:left w:val="none" w:sz="0" w:space="0" w:color="auto"/>
        <w:bottom w:val="none" w:sz="0" w:space="0" w:color="auto"/>
        <w:right w:val="none" w:sz="0" w:space="0" w:color="auto"/>
      </w:divBdr>
    </w:div>
    <w:div w:id="1655600810">
      <w:bodyDiv w:val="1"/>
      <w:marLeft w:val="0"/>
      <w:marRight w:val="0"/>
      <w:marTop w:val="0"/>
      <w:marBottom w:val="0"/>
      <w:divBdr>
        <w:top w:val="none" w:sz="0" w:space="0" w:color="auto"/>
        <w:left w:val="none" w:sz="0" w:space="0" w:color="auto"/>
        <w:bottom w:val="none" w:sz="0" w:space="0" w:color="auto"/>
        <w:right w:val="none" w:sz="0" w:space="0" w:color="auto"/>
      </w:divBdr>
    </w:div>
    <w:div w:id="1711955500">
      <w:bodyDiv w:val="1"/>
      <w:marLeft w:val="0"/>
      <w:marRight w:val="0"/>
      <w:marTop w:val="0"/>
      <w:marBottom w:val="0"/>
      <w:divBdr>
        <w:top w:val="none" w:sz="0" w:space="0" w:color="auto"/>
        <w:left w:val="none" w:sz="0" w:space="0" w:color="auto"/>
        <w:bottom w:val="none" w:sz="0" w:space="0" w:color="auto"/>
        <w:right w:val="none" w:sz="0" w:space="0" w:color="auto"/>
      </w:divBdr>
    </w:div>
    <w:div w:id="1712728321">
      <w:bodyDiv w:val="1"/>
      <w:marLeft w:val="0"/>
      <w:marRight w:val="0"/>
      <w:marTop w:val="0"/>
      <w:marBottom w:val="0"/>
      <w:divBdr>
        <w:top w:val="none" w:sz="0" w:space="0" w:color="auto"/>
        <w:left w:val="none" w:sz="0" w:space="0" w:color="auto"/>
        <w:bottom w:val="none" w:sz="0" w:space="0" w:color="auto"/>
        <w:right w:val="none" w:sz="0" w:space="0" w:color="auto"/>
      </w:divBdr>
    </w:div>
    <w:div w:id="1715346623">
      <w:bodyDiv w:val="1"/>
      <w:marLeft w:val="0"/>
      <w:marRight w:val="0"/>
      <w:marTop w:val="0"/>
      <w:marBottom w:val="0"/>
      <w:divBdr>
        <w:top w:val="none" w:sz="0" w:space="0" w:color="auto"/>
        <w:left w:val="none" w:sz="0" w:space="0" w:color="auto"/>
        <w:bottom w:val="none" w:sz="0" w:space="0" w:color="auto"/>
        <w:right w:val="none" w:sz="0" w:space="0" w:color="auto"/>
      </w:divBdr>
    </w:div>
    <w:div w:id="1719666688">
      <w:bodyDiv w:val="1"/>
      <w:marLeft w:val="0"/>
      <w:marRight w:val="0"/>
      <w:marTop w:val="0"/>
      <w:marBottom w:val="0"/>
      <w:divBdr>
        <w:top w:val="none" w:sz="0" w:space="0" w:color="auto"/>
        <w:left w:val="none" w:sz="0" w:space="0" w:color="auto"/>
        <w:bottom w:val="none" w:sz="0" w:space="0" w:color="auto"/>
        <w:right w:val="none" w:sz="0" w:space="0" w:color="auto"/>
      </w:divBdr>
      <w:divsChild>
        <w:div w:id="1411267647">
          <w:marLeft w:val="336"/>
          <w:marRight w:val="0"/>
          <w:marTop w:val="120"/>
          <w:marBottom w:val="312"/>
          <w:divBdr>
            <w:top w:val="none" w:sz="0" w:space="0" w:color="auto"/>
            <w:left w:val="none" w:sz="0" w:space="0" w:color="auto"/>
            <w:bottom w:val="none" w:sz="0" w:space="0" w:color="auto"/>
            <w:right w:val="none" w:sz="0" w:space="0" w:color="auto"/>
          </w:divBdr>
          <w:divsChild>
            <w:div w:id="20367317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77827017">
      <w:bodyDiv w:val="1"/>
      <w:marLeft w:val="0"/>
      <w:marRight w:val="0"/>
      <w:marTop w:val="0"/>
      <w:marBottom w:val="0"/>
      <w:divBdr>
        <w:top w:val="none" w:sz="0" w:space="0" w:color="auto"/>
        <w:left w:val="none" w:sz="0" w:space="0" w:color="auto"/>
        <w:bottom w:val="none" w:sz="0" w:space="0" w:color="auto"/>
        <w:right w:val="none" w:sz="0" w:space="0" w:color="auto"/>
      </w:divBdr>
    </w:div>
    <w:div w:id="1780684490">
      <w:bodyDiv w:val="1"/>
      <w:marLeft w:val="0"/>
      <w:marRight w:val="0"/>
      <w:marTop w:val="0"/>
      <w:marBottom w:val="0"/>
      <w:divBdr>
        <w:top w:val="none" w:sz="0" w:space="0" w:color="auto"/>
        <w:left w:val="none" w:sz="0" w:space="0" w:color="auto"/>
        <w:bottom w:val="none" w:sz="0" w:space="0" w:color="auto"/>
        <w:right w:val="none" w:sz="0" w:space="0" w:color="auto"/>
      </w:divBdr>
    </w:div>
    <w:div w:id="1850023098">
      <w:bodyDiv w:val="1"/>
      <w:marLeft w:val="0"/>
      <w:marRight w:val="0"/>
      <w:marTop w:val="0"/>
      <w:marBottom w:val="0"/>
      <w:divBdr>
        <w:top w:val="none" w:sz="0" w:space="0" w:color="auto"/>
        <w:left w:val="none" w:sz="0" w:space="0" w:color="auto"/>
        <w:bottom w:val="none" w:sz="0" w:space="0" w:color="auto"/>
        <w:right w:val="none" w:sz="0" w:space="0" w:color="auto"/>
      </w:divBdr>
    </w:div>
    <w:div w:id="1850220299">
      <w:bodyDiv w:val="1"/>
      <w:marLeft w:val="0"/>
      <w:marRight w:val="0"/>
      <w:marTop w:val="0"/>
      <w:marBottom w:val="0"/>
      <w:divBdr>
        <w:top w:val="none" w:sz="0" w:space="0" w:color="auto"/>
        <w:left w:val="none" w:sz="0" w:space="0" w:color="auto"/>
        <w:bottom w:val="none" w:sz="0" w:space="0" w:color="auto"/>
        <w:right w:val="none" w:sz="0" w:space="0" w:color="auto"/>
      </w:divBdr>
    </w:div>
    <w:div w:id="1889101748">
      <w:bodyDiv w:val="1"/>
      <w:marLeft w:val="0"/>
      <w:marRight w:val="0"/>
      <w:marTop w:val="0"/>
      <w:marBottom w:val="0"/>
      <w:divBdr>
        <w:top w:val="none" w:sz="0" w:space="0" w:color="auto"/>
        <w:left w:val="none" w:sz="0" w:space="0" w:color="auto"/>
        <w:bottom w:val="none" w:sz="0" w:space="0" w:color="auto"/>
        <w:right w:val="none" w:sz="0" w:space="0" w:color="auto"/>
      </w:divBdr>
    </w:div>
    <w:div w:id="1910577942">
      <w:bodyDiv w:val="1"/>
      <w:marLeft w:val="0"/>
      <w:marRight w:val="0"/>
      <w:marTop w:val="0"/>
      <w:marBottom w:val="0"/>
      <w:divBdr>
        <w:top w:val="none" w:sz="0" w:space="0" w:color="auto"/>
        <w:left w:val="none" w:sz="0" w:space="0" w:color="auto"/>
        <w:bottom w:val="none" w:sz="0" w:space="0" w:color="auto"/>
        <w:right w:val="none" w:sz="0" w:space="0" w:color="auto"/>
      </w:divBdr>
    </w:div>
    <w:div w:id="1916819884">
      <w:bodyDiv w:val="1"/>
      <w:marLeft w:val="0"/>
      <w:marRight w:val="0"/>
      <w:marTop w:val="0"/>
      <w:marBottom w:val="0"/>
      <w:divBdr>
        <w:top w:val="none" w:sz="0" w:space="0" w:color="auto"/>
        <w:left w:val="none" w:sz="0" w:space="0" w:color="auto"/>
        <w:bottom w:val="none" w:sz="0" w:space="0" w:color="auto"/>
        <w:right w:val="none" w:sz="0" w:space="0" w:color="auto"/>
      </w:divBdr>
    </w:div>
    <w:div w:id="1926449181">
      <w:bodyDiv w:val="1"/>
      <w:marLeft w:val="0"/>
      <w:marRight w:val="0"/>
      <w:marTop w:val="0"/>
      <w:marBottom w:val="0"/>
      <w:divBdr>
        <w:top w:val="none" w:sz="0" w:space="0" w:color="auto"/>
        <w:left w:val="none" w:sz="0" w:space="0" w:color="auto"/>
        <w:bottom w:val="none" w:sz="0" w:space="0" w:color="auto"/>
        <w:right w:val="none" w:sz="0" w:space="0" w:color="auto"/>
      </w:divBdr>
    </w:div>
    <w:div w:id="1982035302">
      <w:bodyDiv w:val="1"/>
      <w:marLeft w:val="0"/>
      <w:marRight w:val="0"/>
      <w:marTop w:val="0"/>
      <w:marBottom w:val="0"/>
      <w:divBdr>
        <w:top w:val="none" w:sz="0" w:space="0" w:color="auto"/>
        <w:left w:val="none" w:sz="0" w:space="0" w:color="auto"/>
        <w:bottom w:val="none" w:sz="0" w:space="0" w:color="auto"/>
        <w:right w:val="none" w:sz="0" w:space="0" w:color="auto"/>
      </w:divBdr>
    </w:div>
    <w:div w:id="1991516012">
      <w:bodyDiv w:val="1"/>
      <w:marLeft w:val="0"/>
      <w:marRight w:val="0"/>
      <w:marTop w:val="0"/>
      <w:marBottom w:val="0"/>
      <w:divBdr>
        <w:top w:val="none" w:sz="0" w:space="0" w:color="auto"/>
        <w:left w:val="none" w:sz="0" w:space="0" w:color="auto"/>
        <w:bottom w:val="none" w:sz="0" w:space="0" w:color="auto"/>
        <w:right w:val="none" w:sz="0" w:space="0" w:color="auto"/>
      </w:divBdr>
    </w:div>
    <w:div w:id="2004234822">
      <w:bodyDiv w:val="1"/>
      <w:marLeft w:val="0"/>
      <w:marRight w:val="0"/>
      <w:marTop w:val="0"/>
      <w:marBottom w:val="0"/>
      <w:divBdr>
        <w:top w:val="none" w:sz="0" w:space="0" w:color="auto"/>
        <w:left w:val="none" w:sz="0" w:space="0" w:color="auto"/>
        <w:bottom w:val="none" w:sz="0" w:space="0" w:color="auto"/>
        <w:right w:val="none" w:sz="0" w:space="0" w:color="auto"/>
      </w:divBdr>
    </w:div>
    <w:div w:id="2020694580">
      <w:bodyDiv w:val="1"/>
      <w:marLeft w:val="0"/>
      <w:marRight w:val="0"/>
      <w:marTop w:val="0"/>
      <w:marBottom w:val="0"/>
      <w:divBdr>
        <w:top w:val="none" w:sz="0" w:space="0" w:color="auto"/>
        <w:left w:val="none" w:sz="0" w:space="0" w:color="auto"/>
        <w:bottom w:val="none" w:sz="0" w:space="0" w:color="auto"/>
        <w:right w:val="none" w:sz="0" w:space="0" w:color="auto"/>
      </w:divBdr>
    </w:div>
    <w:div w:id="2026399140">
      <w:bodyDiv w:val="1"/>
      <w:marLeft w:val="0"/>
      <w:marRight w:val="0"/>
      <w:marTop w:val="0"/>
      <w:marBottom w:val="0"/>
      <w:divBdr>
        <w:top w:val="none" w:sz="0" w:space="0" w:color="auto"/>
        <w:left w:val="none" w:sz="0" w:space="0" w:color="auto"/>
        <w:bottom w:val="none" w:sz="0" w:space="0" w:color="auto"/>
        <w:right w:val="none" w:sz="0" w:space="0" w:color="auto"/>
      </w:divBdr>
    </w:div>
    <w:div w:id="2030646222">
      <w:bodyDiv w:val="1"/>
      <w:marLeft w:val="0"/>
      <w:marRight w:val="0"/>
      <w:marTop w:val="0"/>
      <w:marBottom w:val="0"/>
      <w:divBdr>
        <w:top w:val="none" w:sz="0" w:space="0" w:color="auto"/>
        <w:left w:val="none" w:sz="0" w:space="0" w:color="auto"/>
        <w:bottom w:val="none" w:sz="0" w:space="0" w:color="auto"/>
        <w:right w:val="none" w:sz="0" w:space="0" w:color="auto"/>
      </w:divBdr>
    </w:div>
    <w:div w:id="2060663121">
      <w:bodyDiv w:val="1"/>
      <w:marLeft w:val="0"/>
      <w:marRight w:val="0"/>
      <w:marTop w:val="0"/>
      <w:marBottom w:val="0"/>
      <w:divBdr>
        <w:top w:val="none" w:sz="0" w:space="0" w:color="auto"/>
        <w:left w:val="none" w:sz="0" w:space="0" w:color="auto"/>
        <w:bottom w:val="none" w:sz="0" w:space="0" w:color="auto"/>
        <w:right w:val="none" w:sz="0" w:space="0" w:color="auto"/>
      </w:divBdr>
      <w:divsChild>
        <w:div w:id="18513208">
          <w:marLeft w:val="0"/>
          <w:marRight w:val="0"/>
          <w:marTop w:val="0"/>
          <w:marBottom w:val="0"/>
          <w:divBdr>
            <w:top w:val="none" w:sz="0" w:space="0" w:color="auto"/>
            <w:left w:val="none" w:sz="0" w:space="0" w:color="auto"/>
            <w:bottom w:val="none" w:sz="0" w:space="0" w:color="auto"/>
            <w:right w:val="none" w:sz="0" w:space="0" w:color="auto"/>
          </w:divBdr>
        </w:div>
        <w:div w:id="59646111">
          <w:marLeft w:val="0"/>
          <w:marRight w:val="0"/>
          <w:marTop w:val="0"/>
          <w:marBottom w:val="0"/>
          <w:divBdr>
            <w:top w:val="none" w:sz="0" w:space="0" w:color="auto"/>
            <w:left w:val="none" w:sz="0" w:space="0" w:color="auto"/>
            <w:bottom w:val="none" w:sz="0" w:space="0" w:color="auto"/>
            <w:right w:val="none" w:sz="0" w:space="0" w:color="auto"/>
          </w:divBdr>
        </w:div>
        <w:div w:id="168259767">
          <w:marLeft w:val="0"/>
          <w:marRight w:val="0"/>
          <w:marTop w:val="0"/>
          <w:marBottom w:val="0"/>
          <w:divBdr>
            <w:top w:val="none" w:sz="0" w:space="0" w:color="auto"/>
            <w:left w:val="none" w:sz="0" w:space="0" w:color="auto"/>
            <w:bottom w:val="none" w:sz="0" w:space="0" w:color="auto"/>
            <w:right w:val="none" w:sz="0" w:space="0" w:color="auto"/>
          </w:divBdr>
        </w:div>
        <w:div w:id="382027806">
          <w:marLeft w:val="0"/>
          <w:marRight w:val="0"/>
          <w:marTop w:val="0"/>
          <w:marBottom w:val="0"/>
          <w:divBdr>
            <w:top w:val="none" w:sz="0" w:space="0" w:color="auto"/>
            <w:left w:val="none" w:sz="0" w:space="0" w:color="auto"/>
            <w:bottom w:val="none" w:sz="0" w:space="0" w:color="auto"/>
            <w:right w:val="none" w:sz="0" w:space="0" w:color="auto"/>
          </w:divBdr>
        </w:div>
        <w:div w:id="729889252">
          <w:marLeft w:val="0"/>
          <w:marRight w:val="0"/>
          <w:marTop w:val="0"/>
          <w:marBottom w:val="0"/>
          <w:divBdr>
            <w:top w:val="none" w:sz="0" w:space="0" w:color="auto"/>
            <w:left w:val="none" w:sz="0" w:space="0" w:color="auto"/>
            <w:bottom w:val="none" w:sz="0" w:space="0" w:color="auto"/>
            <w:right w:val="none" w:sz="0" w:space="0" w:color="auto"/>
          </w:divBdr>
        </w:div>
        <w:div w:id="761142818">
          <w:marLeft w:val="0"/>
          <w:marRight w:val="0"/>
          <w:marTop w:val="0"/>
          <w:marBottom w:val="0"/>
          <w:divBdr>
            <w:top w:val="none" w:sz="0" w:space="0" w:color="auto"/>
            <w:left w:val="none" w:sz="0" w:space="0" w:color="auto"/>
            <w:bottom w:val="none" w:sz="0" w:space="0" w:color="auto"/>
            <w:right w:val="none" w:sz="0" w:space="0" w:color="auto"/>
          </w:divBdr>
        </w:div>
        <w:div w:id="897520541">
          <w:marLeft w:val="0"/>
          <w:marRight w:val="0"/>
          <w:marTop w:val="0"/>
          <w:marBottom w:val="0"/>
          <w:divBdr>
            <w:top w:val="none" w:sz="0" w:space="0" w:color="auto"/>
            <w:left w:val="none" w:sz="0" w:space="0" w:color="auto"/>
            <w:bottom w:val="none" w:sz="0" w:space="0" w:color="auto"/>
            <w:right w:val="none" w:sz="0" w:space="0" w:color="auto"/>
          </w:divBdr>
        </w:div>
        <w:div w:id="915893867">
          <w:marLeft w:val="0"/>
          <w:marRight w:val="0"/>
          <w:marTop w:val="0"/>
          <w:marBottom w:val="0"/>
          <w:divBdr>
            <w:top w:val="none" w:sz="0" w:space="0" w:color="auto"/>
            <w:left w:val="none" w:sz="0" w:space="0" w:color="auto"/>
            <w:bottom w:val="none" w:sz="0" w:space="0" w:color="auto"/>
            <w:right w:val="none" w:sz="0" w:space="0" w:color="auto"/>
          </w:divBdr>
        </w:div>
        <w:div w:id="1063213578">
          <w:marLeft w:val="0"/>
          <w:marRight w:val="0"/>
          <w:marTop w:val="0"/>
          <w:marBottom w:val="0"/>
          <w:divBdr>
            <w:top w:val="none" w:sz="0" w:space="0" w:color="auto"/>
            <w:left w:val="none" w:sz="0" w:space="0" w:color="auto"/>
            <w:bottom w:val="none" w:sz="0" w:space="0" w:color="auto"/>
            <w:right w:val="none" w:sz="0" w:space="0" w:color="auto"/>
          </w:divBdr>
        </w:div>
        <w:div w:id="1229801058">
          <w:marLeft w:val="0"/>
          <w:marRight w:val="0"/>
          <w:marTop w:val="0"/>
          <w:marBottom w:val="0"/>
          <w:divBdr>
            <w:top w:val="none" w:sz="0" w:space="0" w:color="auto"/>
            <w:left w:val="none" w:sz="0" w:space="0" w:color="auto"/>
            <w:bottom w:val="none" w:sz="0" w:space="0" w:color="auto"/>
            <w:right w:val="none" w:sz="0" w:space="0" w:color="auto"/>
          </w:divBdr>
        </w:div>
        <w:div w:id="1240793932">
          <w:marLeft w:val="0"/>
          <w:marRight w:val="0"/>
          <w:marTop w:val="0"/>
          <w:marBottom w:val="0"/>
          <w:divBdr>
            <w:top w:val="none" w:sz="0" w:space="0" w:color="auto"/>
            <w:left w:val="none" w:sz="0" w:space="0" w:color="auto"/>
            <w:bottom w:val="none" w:sz="0" w:space="0" w:color="auto"/>
            <w:right w:val="none" w:sz="0" w:space="0" w:color="auto"/>
          </w:divBdr>
        </w:div>
        <w:div w:id="1369374741">
          <w:marLeft w:val="0"/>
          <w:marRight w:val="0"/>
          <w:marTop w:val="0"/>
          <w:marBottom w:val="0"/>
          <w:divBdr>
            <w:top w:val="none" w:sz="0" w:space="0" w:color="auto"/>
            <w:left w:val="none" w:sz="0" w:space="0" w:color="auto"/>
            <w:bottom w:val="none" w:sz="0" w:space="0" w:color="auto"/>
            <w:right w:val="none" w:sz="0" w:space="0" w:color="auto"/>
          </w:divBdr>
        </w:div>
        <w:div w:id="1572427708">
          <w:marLeft w:val="0"/>
          <w:marRight w:val="0"/>
          <w:marTop w:val="0"/>
          <w:marBottom w:val="0"/>
          <w:divBdr>
            <w:top w:val="none" w:sz="0" w:space="0" w:color="auto"/>
            <w:left w:val="none" w:sz="0" w:space="0" w:color="auto"/>
            <w:bottom w:val="none" w:sz="0" w:space="0" w:color="auto"/>
            <w:right w:val="none" w:sz="0" w:space="0" w:color="auto"/>
          </w:divBdr>
        </w:div>
        <w:div w:id="1705595352">
          <w:marLeft w:val="0"/>
          <w:marRight w:val="0"/>
          <w:marTop w:val="0"/>
          <w:marBottom w:val="0"/>
          <w:divBdr>
            <w:top w:val="none" w:sz="0" w:space="0" w:color="auto"/>
            <w:left w:val="none" w:sz="0" w:space="0" w:color="auto"/>
            <w:bottom w:val="none" w:sz="0" w:space="0" w:color="auto"/>
            <w:right w:val="none" w:sz="0" w:space="0" w:color="auto"/>
          </w:divBdr>
        </w:div>
        <w:div w:id="1776511735">
          <w:marLeft w:val="0"/>
          <w:marRight w:val="0"/>
          <w:marTop w:val="0"/>
          <w:marBottom w:val="0"/>
          <w:divBdr>
            <w:top w:val="none" w:sz="0" w:space="0" w:color="auto"/>
            <w:left w:val="none" w:sz="0" w:space="0" w:color="auto"/>
            <w:bottom w:val="none" w:sz="0" w:space="0" w:color="auto"/>
            <w:right w:val="none" w:sz="0" w:space="0" w:color="auto"/>
          </w:divBdr>
        </w:div>
        <w:div w:id="1799838959">
          <w:marLeft w:val="0"/>
          <w:marRight w:val="0"/>
          <w:marTop w:val="0"/>
          <w:marBottom w:val="0"/>
          <w:divBdr>
            <w:top w:val="none" w:sz="0" w:space="0" w:color="auto"/>
            <w:left w:val="none" w:sz="0" w:space="0" w:color="auto"/>
            <w:bottom w:val="none" w:sz="0" w:space="0" w:color="auto"/>
            <w:right w:val="none" w:sz="0" w:space="0" w:color="auto"/>
          </w:divBdr>
        </w:div>
        <w:div w:id="1819104362">
          <w:marLeft w:val="0"/>
          <w:marRight w:val="0"/>
          <w:marTop w:val="0"/>
          <w:marBottom w:val="0"/>
          <w:divBdr>
            <w:top w:val="none" w:sz="0" w:space="0" w:color="auto"/>
            <w:left w:val="none" w:sz="0" w:space="0" w:color="auto"/>
            <w:bottom w:val="none" w:sz="0" w:space="0" w:color="auto"/>
            <w:right w:val="none" w:sz="0" w:space="0" w:color="auto"/>
          </w:divBdr>
        </w:div>
        <w:div w:id="1852527333">
          <w:marLeft w:val="0"/>
          <w:marRight w:val="0"/>
          <w:marTop w:val="0"/>
          <w:marBottom w:val="0"/>
          <w:divBdr>
            <w:top w:val="none" w:sz="0" w:space="0" w:color="auto"/>
            <w:left w:val="none" w:sz="0" w:space="0" w:color="auto"/>
            <w:bottom w:val="none" w:sz="0" w:space="0" w:color="auto"/>
            <w:right w:val="none" w:sz="0" w:space="0" w:color="auto"/>
          </w:divBdr>
        </w:div>
        <w:div w:id="1929994750">
          <w:marLeft w:val="0"/>
          <w:marRight w:val="0"/>
          <w:marTop w:val="0"/>
          <w:marBottom w:val="0"/>
          <w:divBdr>
            <w:top w:val="none" w:sz="0" w:space="0" w:color="auto"/>
            <w:left w:val="none" w:sz="0" w:space="0" w:color="auto"/>
            <w:bottom w:val="none" w:sz="0" w:space="0" w:color="auto"/>
            <w:right w:val="none" w:sz="0" w:space="0" w:color="auto"/>
          </w:divBdr>
        </w:div>
        <w:div w:id="1979607357">
          <w:marLeft w:val="0"/>
          <w:marRight w:val="0"/>
          <w:marTop w:val="0"/>
          <w:marBottom w:val="0"/>
          <w:divBdr>
            <w:top w:val="none" w:sz="0" w:space="0" w:color="auto"/>
            <w:left w:val="none" w:sz="0" w:space="0" w:color="auto"/>
            <w:bottom w:val="none" w:sz="0" w:space="0" w:color="auto"/>
            <w:right w:val="none" w:sz="0" w:space="0" w:color="auto"/>
          </w:divBdr>
        </w:div>
        <w:div w:id="2080906694">
          <w:marLeft w:val="0"/>
          <w:marRight w:val="0"/>
          <w:marTop w:val="0"/>
          <w:marBottom w:val="0"/>
          <w:divBdr>
            <w:top w:val="none" w:sz="0" w:space="0" w:color="auto"/>
            <w:left w:val="none" w:sz="0" w:space="0" w:color="auto"/>
            <w:bottom w:val="none" w:sz="0" w:space="0" w:color="auto"/>
            <w:right w:val="none" w:sz="0" w:space="0" w:color="auto"/>
          </w:divBdr>
        </w:div>
        <w:div w:id="2116514743">
          <w:marLeft w:val="0"/>
          <w:marRight w:val="0"/>
          <w:marTop w:val="0"/>
          <w:marBottom w:val="0"/>
          <w:divBdr>
            <w:top w:val="none" w:sz="0" w:space="0" w:color="auto"/>
            <w:left w:val="none" w:sz="0" w:space="0" w:color="auto"/>
            <w:bottom w:val="none" w:sz="0" w:space="0" w:color="auto"/>
            <w:right w:val="none" w:sz="0" w:space="0" w:color="auto"/>
          </w:divBdr>
        </w:div>
        <w:div w:id="2125877007">
          <w:marLeft w:val="0"/>
          <w:marRight w:val="0"/>
          <w:marTop w:val="0"/>
          <w:marBottom w:val="0"/>
          <w:divBdr>
            <w:top w:val="none" w:sz="0" w:space="0" w:color="auto"/>
            <w:left w:val="none" w:sz="0" w:space="0" w:color="auto"/>
            <w:bottom w:val="none" w:sz="0" w:space="0" w:color="auto"/>
            <w:right w:val="none" w:sz="0" w:space="0" w:color="auto"/>
          </w:divBdr>
        </w:div>
        <w:div w:id="2139103714">
          <w:marLeft w:val="0"/>
          <w:marRight w:val="0"/>
          <w:marTop w:val="0"/>
          <w:marBottom w:val="0"/>
          <w:divBdr>
            <w:top w:val="none" w:sz="0" w:space="0" w:color="auto"/>
            <w:left w:val="none" w:sz="0" w:space="0" w:color="auto"/>
            <w:bottom w:val="none" w:sz="0" w:space="0" w:color="auto"/>
            <w:right w:val="none" w:sz="0" w:space="0" w:color="auto"/>
          </w:divBdr>
        </w:div>
      </w:divsChild>
    </w:div>
    <w:div w:id="2064210339">
      <w:bodyDiv w:val="1"/>
      <w:marLeft w:val="0"/>
      <w:marRight w:val="0"/>
      <w:marTop w:val="0"/>
      <w:marBottom w:val="0"/>
      <w:divBdr>
        <w:top w:val="none" w:sz="0" w:space="0" w:color="auto"/>
        <w:left w:val="none" w:sz="0" w:space="0" w:color="auto"/>
        <w:bottom w:val="none" w:sz="0" w:space="0" w:color="auto"/>
        <w:right w:val="none" w:sz="0" w:space="0" w:color="auto"/>
      </w:divBdr>
    </w:div>
    <w:div w:id="2077163586">
      <w:bodyDiv w:val="1"/>
      <w:marLeft w:val="0"/>
      <w:marRight w:val="0"/>
      <w:marTop w:val="0"/>
      <w:marBottom w:val="0"/>
      <w:divBdr>
        <w:top w:val="none" w:sz="0" w:space="0" w:color="auto"/>
        <w:left w:val="none" w:sz="0" w:space="0" w:color="auto"/>
        <w:bottom w:val="none" w:sz="0" w:space="0" w:color="auto"/>
        <w:right w:val="none" w:sz="0" w:space="0" w:color="auto"/>
      </w:divBdr>
    </w:div>
    <w:div w:id="2078360572">
      <w:bodyDiv w:val="1"/>
      <w:marLeft w:val="0"/>
      <w:marRight w:val="0"/>
      <w:marTop w:val="0"/>
      <w:marBottom w:val="0"/>
      <w:divBdr>
        <w:top w:val="none" w:sz="0" w:space="0" w:color="auto"/>
        <w:left w:val="none" w:sz="0" w:space="0" w:color="auto"/>
        <w:bottom w:val="none" w:sz="0" w:space="0" w:color="auto"/>
        <w:right w:val="none" w:sz="0" w:space="0" w:color="auto"/>
      </w:divBdr>
    </w:div>
    <w:div w:id="2087342060">
      <w:bodyDiv w:val="1"/>
      <w:marLeft w:val="0"/>
      <w:marRight w:val="0"/>
      <w:marTop w:val="0"/>
      <w:marBottom w:val="0"/>
      <w:divBdr>
        <w:top w:val="none" w:sz="0" w:space="0" w:color="auto"/>
        <w:left w:val="none" w:sz="0" w:space="0" w:color="auto"/>
        <w:bottom w:val="none" w:sz="0" w:space="0" w:color="auto"/>
        <w:right w:val="none" w:sz="0" w:space="0" w:color="auto"/>
      </w:divBdr>
    </w:div>
    <w:div w:id="2103866439">
      <w:bodyDiv w:val="1"/>
      <w:marLeft w:val="0"/>
      <w:marRight w:val="0"/>
      <w:marTop w:val="0"/>
      <w:marBottom w:val="0"/>
      <w:divBdr>
        <w:top w:val="none" w:sz="0" w:space="0" w:color="auto"/>
        <w:left w:val="none" w:sz="0" w:space="0" w:color="auto"/>
        <w:bottom w:val="none" w:sz="0" w:space="0" w:color="auto"/>
        <w:right w:val="none" w:sz="0" w:space="0" w:color="auto"/>
      </w:divBdr>
    </w:div>
    <w:div w:id="2107115035">
      <w:bodyDiv w:val="1"/>
      <w:marLeft w:val="0"/>
      <w:marRight w:val="0"/>
      <w:marTop w:val="0"/>
      <w:marBottom w:val="0"/>
      <w:divBdr>
        <w:top w:val="none" w:sz="0" w:space="0" w:color="auto"/>
        <w:left w:val="none" w:sz="0" w:space="0" w:color="auto"/>
        <w:bottom w:val="none" w:sz="0" w:space="0" w:color="auto"/>
        <w:right w:val="none" w:sz="0" w:space="0" w:color="auto"/>
      </w:divBdr>
    </w:div>
    <w:div w:id="2116973295">
      <w:bodyDiv w:val="1"/>
      <w:marLeft w:val="0"/>
      <w:marRight w:val="0"/>
      <w:marTop w:val="0"/>
      <w:marBottom w:val="0"/>
      <w:divBdr>
        <w:top w:val="none" w:sz="0" w:space="0" w:color="auto"/>
        <w:left w:val="none" w:sz="0" w:space="0" w:color="auto"/>
        <w:bottom w:val="none" w:sz="0" w:space="0" w:color="auto"/>
        <w:right w:val="none" w:sz="0" w:space="0" w:color="auto"/>
      </w:divBdr>
    </w:div>
    <w:div w:id="2137799004">
      <w:bodyDiv w:val="1"/>
      <w:marLeft w:val="0"/>
      <w:marRight w:val="0"/>
      <w:marTop w:val="0"/>
      <w:marBottom w:val="0"/>
      <w:divBdr>
        <w:top w:val="none" w:sz="0" w:space="0" w:color="auto"/>
        <w:left w:val="none" w:sz="0" w:space="0" w:color="auto"/>
        <w:bottom w:val="none" w:sz="0" w:space="0" w:color="auto"/>
        <w:right w:val="none" w:sz="0" w:space="0" w:color="auto"/>
      </w:divBdr>
    </w:div>
    <w:div w:id="214619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s127\Downloads\FAS-MSO2016.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фывыв</b:Tag>
    <b:SourceType>Book</b:SourceType>
    <b:Guid>{527A0D8C-136D-4D4E-A5B9-F7BBEA840956}</b:Guid>
    <b:Author>
      <b:Author>
        <b:NameList>
          <b:Person>
            <b:Last>фывфывфыв</b:Last>
          </b:Person>
        </b:NameList>
      </b:Author>
    </b:Author>
    <b:Title>фыв</b:Title>
    <b:Year>фыв</b:Year>
    <b:City>фыв</b:City>
    <b:Publisher>фыв</b:Publisher>
    <b:RefOrder>1</b:RefOrder>
  </b:Source>
</b:Sources>
</file>

<file path=customXml/itemProps1.xml><?xml version="1.0" encoding="utf-8"?>
<ds:datastoreItem xmlns:ds="http://schemas.openxmlformats.org/officeDocument/2006/customXml" ds:itemID="{E108CEFF-18AF-4F3C-9ED5-0EF8595EB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FAS-MSO2016.dotx</Template>
  <TotalTime>0</TotalTime>
  <Pages>5</Pages>
  <Words>336</Words>
  <Characters>1918</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Соболь</dc:creator>
  <cp:keywords/>
  <dc:description/>
  <cp:lastModifiedBy>Соболь Александр Васильевич</cp:lastModifiedBy>
  <cp:revision>2</cp:revision>
  <cp:lastPrinted>2020-03-12T04:55:00Z</cp:lastPrinted>
  <dcterms:created xsi:type="dcterms:W3CDTF">2021-03-12T07:16:00Z</dcterms:created>
  <dcterms:modified xsi:type="dcterms:W3CDTF">2021-03-12T07:16:00Z</dcterms:modified>
</cp:coreProperties>
</file>